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25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5"/>
        <w:gridCol w:w="6867"/>
      </w:tblGrid>
      <w:tr w:rsidR="00B102B8" w:rsidRPr="00A829D8" w:rsidTr="00E71191">
        <w:trPr>
          <w:trHeight w:val="5330"/>
        </w:trPr>
        <w:tc>
          <w:tcPr>
            <w:tcW w:w="5000" w:type="pct"/>
            <w:gridSpan w:val="2"/>
          </w:tcPr>
          <w:p w:rsidR="00B102B8" w:rsidRDefault="00B102B8" w:rsidP="00B102B8">
            <w:pPr>
              <w:spacing w:line="259" w:lineRule="auto"/>
              <w:jc w:val="center"/>
              <w:rPr>
                <w:b/>
                <w:sz w:val="36"/>
              </w:rPr>
            </w:pPr>
            <w:r w:rsidRPr="00A829D8">
              <w:rPr>
                <w:b/>
                <w:sz w:val="36"/>
              </w:rPr>
              <w:t>TECHNICKÁ UNIVERZITA V</w:t>
            </w:r>
            <w:r w:rsidR="00285321">
              <w:rPr>
                <w:b/>
                <w:sz w:val="36"/>
              </w:rPr>
              <w:t> </w:t>
            </w:r>
            <w:r w:rsidRPr="00A829D8">
              <w:rPr>
                <w:b/>
                <w:sz w:val="36"/>
              </w:rPr>
              <w:t>KOŠICIACH</w:t>
            </w:r>
          </w:p>
          <w:p w:rsidR="00285321" w:rsidRPr="00285321" w:rsidRDefault="00285321" w:rsidP="00B102B8">
            <w:pPr>
              <w:spacing w:line="259" w:lineRule="auto"/>
              <w:jc w:val="center"/>
              <w:rPr>
                <w:b/>
                <w:sz w:val="10"/>
                <w:szCs w:val="10"/>
              </w:rPr>
            </w:pPr>
          </w:p>
          <w:p w:rsidR="00B102B8" w:rsidRPr="00A829D8" w:rsidRDefault="0077395B" w:rsidP="00B102B8">
            <w:pPr>
              <w:spacing w:line="259" w:lineRule="auto"/>
              <w:jc w:val="center"/>
              <w:rPr>
                <w:caps/>
                <w:sz w:val="32"/>
                <w:szCs w:val="32"/>
              </w:rPr>
            </w:pPr>
            <w:r>
              <w:rPr>
                <w:b/>
                <w:sz w:val="30"/>
                <w:szCs w:val="30"/>
              </w:rPr>
              <w:t>KATEDRA INŽINIERSKEJ PEDAGOGIKY</w:t>
            </w:r>
          </w:p>
        </w:tc>
      </w:tr>
      <w:tr w:rsidR="00B102B8" w:rsidRPr="00A829D8" w:rsidTr="00E71191">
        <w:trPr>
          <w:trHeight w:val="2161"/>
        </w:trPr>
        <w:tc>
          <w:tcPr>
            <w:tcW w:w="5000" w:type="pct"/>
            <w:gridSpan w:val="2"/>
            <w:vAlign w:val="center"/>
          </w:tcPr>
          <w:p w:rsidR="00B102B8" w:rsidRDefault="00285321" w:rsidP="00B102B8">
            <w:pPr>
              <w:spacing w:line="259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AKO MOTIVOVAŤ</w:t>
            </w:r>
            <w:r w:rsidR="0077395B">
              <w:rPr>
                <w:b/>
                <w:sz w:val="36"/>
                <w:szCs w:val="36"/>
              </w:rPr>
              <w:t xml:space="preserve"> ŽIAKOV PRI VÝUČBE INFORMATIKY</w:t>
            </w:r>
          </w:p>
          <w:p w:rsidR="0077395B" w:rsidRPr="0077395B" w:rsidRDefault="0077395B" w:rsidP="00B102B8">
            <w:pPr>
              <w:spacing w:line="259" w:lineRule="auto"/>
              <w:jc w:val="center"/>
              <w:rPr>
                <w:b/>
                <w:sz w:val="10"/>
                <w:szCs w:val="10"/>
              </w:rPr>
            </w:pPr>
          </w:p>
          <w:p w:rsidR="00B102B8" w:rsidRPr="00A829D8" w:rsidRDefault="0077395B" w:rsidP="00B102B8">
            <w:pPr>
              <w:spacing w:line="259" w:lineRule="auto"/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Záverečná práca </w:t>
            </w:r>
            <w:r w:rsidR="00E71191">
              <w:rPr>
                <w:b/>
                <w:sz w:val="32"/>
                <w:szCs w:val="32"/>
              </w:rPr>
              <w:t>d</w:t>
            </w:r>
            <w:r>
              <w:rPr>
                <w:b/>
                <w:sz w:val="32"/>
                <w:szCs w:val="32"/>
              </w:rPr>
              <w:t>oplňujúceho pedagogického štúdia</w:t>
            </w:r>
          </w:p>
        </w:tc>
      </w:tr>
      <w:tr w:rsidR="00B102B8" w:rsidRPr="00A829D8" w:rsidTr="00E71191">
        <w:trPr>
          <w:trHeight w:val="4768"/>
        </w:trPr>
        <w:tc>
          <w:tcPr>
            <w:tcW w:w="5000" w:type="pct"/>
            <w:gridSpan w:val="2"/>
          </w:tcPr>
          <w:p w:rsidR="00B102B8" w:rsidRPr="0045450F" w:rsidRDefault="0045450F" w:rsidP="0045450F">
            <w:pPr>
              <w:spacing w:line="259" w:lineRule="auto"/>
              <w:jc w:val="center"/>
              <w:rPr>
                <w:sz w:val="24"/>
                <w:szCs w:val="24"/>
              </w:rPr>
            </w:pPr>
            <w:r w:rsidRPr="0045450F">
              <w:rPr>
                <w:sz w:val="24"/>
                <w:szCs w:val="24"/>
              </w:rPr>
              <w:t xml:space="preserve">Príloha </w:t>
            </w:r>
            <w:r w:rsidR="001B522B">
              <w:rPr>
                <w:sz w:val="24"/>
                <w:szCs w:val="24"/>
              </w:rPr>
              <w:t>D</w:t>
            </w:r>
            <w:r w:rsidRPr="0045450F">
              <w:rPr>
                <w:sz w:val="24"/>
                <w:szCs w:val="24"/>
              </w:rPr>
              <w:t xml:space="preserve">: </w:t>
            </w:r>
            <w:r w:rsidR="001B522B" w:rsidRPr="001B522B">
              <w:rPr>
                <w:sz w:val="24"/>
                <w:szCs w:val="24"/>
              </w:rPr>
              <w:t>Príprava na hodinu - Web 2.0 a internet vecí</w:t>
            </w:r>
            <w:bookmarkStart w:id="0" w:name="_GoBack"/>
            <w:bookmarkEnd w:id="0"/>
          </w:p>
        </w:tc>
      </w:tr>
      <w:tr w:rsidR="00764113" w:rsidRPr="00A829D8" w:rsidTr="00E71191">
        <w:trPr>
          <w:trHeight w:val="652"/>
        </w:trPr>
        <w:tc>
          <w:tcPr>
            <w:tcW w:w="1156" w:type="pct"/>
            <w:vAlign w:val="bottom"/>
          </w:tcPr>
          <w:p w:rsidR="00764113" w:rsidRPr="00A829D8" w:rsidRDefault="00764113" w:rsidP="00764113">
            <w:pPr>
              <w:spacing w:line="259" w:lineRule="auto"/>
              <w:rPr>
                <w:b/>
              </w:rPr>
            </w:pPr>
            <w:r w:rsidRPr="00A829D8">
              <w:rPr>
                <w:b/>
                <w:sz w:val="32"/>
              </w:rPr>
              <w:fldChar w:fldCharType="begin"/>
            </w:r>
            <w:r w:rsidRPr="00A829D8">
              <w:rPr>
                <w:b/>
                <w:sz w:val="32"/>
              </w:rPr>
              <w:instrText xml:space="preserve"> DATE  \@ "yyyy"  \* MERGEFORMAT </w:instrText>
            </w:r>
            <w:r w:rsidRPr="00A829D8">
              <w:rPr>
                <w:b/>
                <w:sz w:val="32"/>
              </w:rPr>
              <w:fldChar w:fldCharType="separate"/>
            </w:r>
            <w:r w:rsidR="001B522B">
              <w:rPr>
                <w:b/>
                <w:noProof/>
                <w:sz w:val="32"/>
              </w:rPr>
              <w:t>2017</w:t>
            </w:r>
            <w:r w:rsidRPr="00A829D8">
              <w:rPr>
                <w:b/>
                <w:sz w:val="32"/>
              </w:rPr>
              <w:fldChar w:fldCharType="end"/>
            </w:r>
          </w:p>
        </w:tc>
        <w:tc>
          <w:tcPr>
            <w:tcW w:w="3844" w:type="pct"/>
            <w:vAlign w:val="bottom"/>
          </w:tcPr>
          <w:p w:rsidR="00764113" w:rsidRPr="00A829D8" w:rsidRDefault="005E528C" w:rsidP="00682F96">
            <w:pPr>
              <w:spacing w:line="259" w:lineRule="auto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Ing. Michal Puheim</w:t>
            </w:r>
          </w:p>
        </w:tc>
      </w:tr>
    </w:tbl>
    <w:p w:rsidR="006711F7" w:rsidRDefault="006711F7" w:rsidP="00C44980">
      <w:pPr>
        <w:pStyle w:val="TOCHeading"/>
      </w:pPr>
    </w:p>
    <w:sectPr w:rsidR="006711F7" w:rsidSect="00BC34F6">
      <w:headerReference w:type="default" r:id="rId8"/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7B7C" w:rsidRDefault="00CD7B7C" w:rsidP="00DB0F9F">
      <w:pPr>
        <w:spacing w:after="0" w:line="240" w:lineRule="auto"/>
      </w:pPr>
      <w:r>
        <w:separator/>
      </w:r>
    </w:p>
  </w:endnote>
  <w:endnote w:type="continuationSeparator" w:id="0">
    <w:p w:rsidR="00CD7B7C" w:rsidRDefault="00CD7B7C" w:rsidP="00DB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7B7C" w:rsidRDefault="00CD7B7C" w:rsidP="00DB0F9F">
      <w:pPr>
        <w:spacing w:after="0" w:line="240" w:lineRule="auto"/>
      </w:pPr>
      <w:r>
        <w:separator/>
      </w:r>
    </w:p>
  </w:footnote>
  <w:footnote w:type="continuationSeparator" w:id="0">
    <w:p w:rsidR="00CD7B7C" w:rsidRDefault="00CD7B7C" w:rsidP="00DB0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035E" w:rsidRDefault="003A035E" w:rsidP="00C44980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C2A09"/>
    <w:multiLevelType w:val="hybridMultilevel"/>
    <w:tmpl w:val="9FEA51E8"/>
    <w:lvl w:ilvl="0" w:tplc="A66ACBAE">
      <w:start w:val="1"/>
      <w:numFmt w:val="decimal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BB5678"/>
    <w:multiLevelType w:val="hybridMultilevel"/>
    <w:tmpl w:val="1B38AD24"/>
    <w:lvl w:ilvl="0" w:tplc="2B8E59CC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4464A"/>
    <w:multiLevelType w:val="hybridMultilevel"/>
    <w:tmpl w:val="A712F61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F64D2"/>
    <w:multiLevelType w:val="hybridMultilevel"/>
    <w:tmpl w:val="D420584E"/>
    <w:lvl w:ilvl="0" w:tplc="F8C41898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75" w:hanging="360"/>
      </w:pPr>
    </w:lvl>
    <w:lvl w:ilvl="2" w:tplc="041B001B" w:tentative="1">
      <w:start w:val="1"/>
      <w:numFmt w:val="lowerRoman"/>
      <w:lvlText w:val="%3."/>
      <w:lvlJc w:val="right"/>
      <w:pPr>
        <w:ind w:left="1995" w:hanging="180"/>
      </w:pPr>
    </w:lvl>
    <w:lvl w:ilvl="3" w:tplc="041B000F" w:tentative="1">
      <w:start w:val="1"/>
      <w:numFmt w:val="decimal"/>
      <w:lvlText w:val="%4."/>
      <w:lvlJc w:val="left"/>
      <w:pPr>
        <w:ind w:left="2715" w:hanging="360"/>
      </w:pPr>
    </w:lvl>
    <w:lvl w:ilvl="4" w:tplc="041B0019" w:tentative="1">
      <w:start w:val="1"/>
      <w:numFmt w:val="lowerLetter"/>
      <w:lvlText w:val="%5."/>
      <w:lvlJc w:val="left"/>
      <w:pPr>
        <w:ind w:left="3435" w:hanging="360"/>
      </w:pPr>
    </w:lvl>
    <w:lvl w:ilvl="5" w:tplc="041B001B" w:tentative="1">
      <w:start w:val="1"/>
      <w:numFmt w:val="lowerRoman"/>
      <w:lvlText w:val="%6."/>
      <w:lvlJc w:val="right"/>
      <w:pPr>
        <w:ind w:left="4155" w:hanging="180"/>
      </w:pPr>
    </w:lvl>
    <w:lvl w:ilvl="6" w:tplc="041B000F" w:tentative="1">
      <w:start w:val="1"/>
      <w:numFmt w:val="decimal"/>
      <w:lvlText w:val="%7."/>
      <w:lvlJc w:val="left"/>
      <w:pPr>
        <w:ind w:left="4875" w:hanging="360"/>
      </w:pPr>
    </w:lvl>
    <w:lvl w:ilvl="7" w:tplc="041B0019" w:tentative="1">
      <w:start w:val="1"/>
      <w:numFmt w:val="lowerLetter"/>
      <w:lvlText w:val="%8."/>
      <w:lvlJc w:val="left"/>
      <w:pPr>
        <w:ind w:left="5595" w:hanging="360"/>
      </w:pPr>
    </w:lvl>
    <w:lvl w:ilvl="8" w:tplc="041B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4" w15:restartNumberingAfterBreak="0">
    <w:nsid w:val="0C8741AE"/>
    <w:multiLevelType w:val="multilevel"/>
    <w:tmpl w:val="534E27C8"/>
    <w:lvl w:ilvl="0">
      <w:start w:val="1"/>
      <w:numFmt w:val="decimal"/>
      <w:pStyle w:val="Popisobrzku"/>
      <w:suff w:val="space"/>
      <w:lvlText w:val="Obr.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1A87AA3"/>
    <w:multiLevelType w:val="hybridMultilevel"/>
    <w:tmpl w:val="3190E8B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B6B05"/>
    <w:multiLevelType w:val="hybridMultilevel"/>
    <w:tmpl w:val="E5466D6A"/>
    <w:lvl w:ilvl="0" w:tplc="2B8E59CC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960E05"/>
    <w:multiLevelType w:val="hybridMultilevel"/>
    <w:tmpl w:val="2780B35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1067A4"/>
    <w:multiLevelType w:val="hybridMultilevel"/>
    <w:tmpl w:val="764CE180"/>
    <w:lvl w:ilvl="0" w:tplc="2B8E59CC">
      <w:numFmt w:val="bullet"/>
      <w:lvlText w:val="•"/>
      <w:lvlJc w:val="left"/>
      <w:pPr>
        <w:ind w:left="1425" w:hanging="705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7075684"/>
    <w:multiLevelType w:val="hybridMultilevel"/>
    <w:tmpl w:val="8878EA0E"/>
    <w:lvl w:ilvl="0" w:tplc="D9C609B0">
      <w:start w:val="1"/>
      <w:numFmt w:val="bullet"/>
      <w:pStyle w:val="Zoznam-neslova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B974B2"/>
    <w:multiLevelType w:val="hybridMultilevel"/>
    <w:tmpl w:val="2BF484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409B9"/>
    <w:multiLevelType w:val="hybridMultilevel"/>
    <w:tmpl w:val="52DC129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577332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0110015"/>
    <w:multiLevelType w:val="multilevel"/>
    <w:tmpl w:val="E512993A"/>
    <w:lvl w:ilvl="0">
      <w:start w:val="1"/>
      <w:numFmt w:val="decimal"/>
      <w:pStyle w:val="1Nadpis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Nadpis"/>
      <w:suff w:val="space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3Nadpis"/>
      <w:suff w:val="space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none"/>
      <w:pStyle w:val="4Nadpis"/>
      <w:suff w:val="nothing"/>
      <w:lvlText w:val=""/>
      <w:lvlJc w:val="left"/>
      <w:pPr>
        <w:ind w:left="357" w:hanging="357"/>
      </w:pPr>
      <w:rPr>
        <w:rFonts w:hint="default"/>
      </w:rPr>
    </w:lvl>
    <w:lvl w:ilvl="4">
      <w:start w:val="1"/>
      <w:numFmt w:val="none"/>
      <w:lvlText w:val="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8FA64DD"/>
    <w:multiLevelType w:val="hybridMultilevel"/>
    <w:tmpl w:val="723AB7D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34030B"/>
    <w:multiLevelType w:val="hybridMultilevel"/>
    <w:tmpl w:val="4468D5DA"/>
    <w:lvl w:ilvl="0" w:tplc="2B8E59CC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4209E1"/>
    <w:multiLevelType w:val="multilevel"/>
    <w:tmpl w:val="30BADAB8"/>
    <w:lvl w:ilvl="0">
      <w:start w:val="1"/>
      <w:numFmt w:val="decimal"/>
      <w:pStyle w:val="Zoznam-slovan"/>
      <w:lvlText w:val="%1."/>
      <w:lvlJc w:val="left"/>
      <w:pPr>
        <w:ind w:left="714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1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3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5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7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9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1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37" w:hanging="180"/>
      </w:pPr>
      <w:rPr>
        <w:rFonts w:hint="default"/>
      </w:rPr>
    </w:lvl>
  </w:abstractNum>
  <w:abstractNum w:abstractNumId="17" w15:restartNumberingAfterBreak="0">
    <w:nsid w:val="5CE808BF"/>
    <w:multiLevelType w:val="hybridMultilevel"/>
    <w:tmpl w:val="4C548338"/>
    <w:lvl w:ilvl="0" w:tplc="93A6F1F6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DB2F68"/>
    <w:multiLevelType w:val="hybridMultilevel"/>
    <w:tmpl w:val="E968DA7C"/>
    <w:lvl w:ilvl="0" w:tplc="F8C41898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5843A3"/>
    <w:multiLevelType w:val="hybridMultilevel"/>
    <w:tmpl w:val="FE08257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AD2CF7"/>
    <w:multiLevelType w:val="hybridMultilevel"/>
    <w:tmpl w:val="5D62D1C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1B49E8"/>
    <w:multiLevelType w:val="hybridMultilevel"/>
    <w:tmpl w:val="27C64A1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BF7126"/>
    <w:multiLevelType w:val="multilevel"/>
    <w:tmpl w:val="23361532"/>
    <w:lvl w:ilvl="0">
      <w:start w:val="1"/>
      <w:numFmt w:val="decimal"/>
      <w:pStyle w:val="Nadpistabuky"/>
      <w:suff w:val="space"/>
      <w:lvlText w:val="Tab. 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1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3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5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7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9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1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37" w:hanging="180"/>
      </w:pPr>
      <w:rPr>
        <w:rFonts w:hint="default"/>
      </w:rPr>
    </w:lvl>
  </w:abstractNum>
  <w:abstractNum w:abstractNumId="23" w15:restartNumberingAfterBreak="0">
    <w:nsid w:val="767A7E11"/>
    <w:multiLevelType w:val="hybridMultilevel"/>
    <w:tmpl w:val="5CEEA5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3700AC"/>
    <w:multiLevelType w:val="hybridMultilevel"/>
    <w:tmpl w:val="D128942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1"/>
  </w:num>
  <w:num w:numId="4">
    <w:abstractNumId w:val="15"/>
  </w:num>
  <w:num w:numId="5">
    <w:abstractNumId w:val="8"/>
  </w:num>
  <w:num w:numId="6">
    <w:abstractNumId w:val="6"/>
  </w:num>
  <w:num w:numId="7">
    <w:abstractNumId w:val="1"/>
  </w:num>
  <w:num w:numId="8">
    <w:abstractNumId w:val="7"/>
  </w:num>
  <w:num w:numId="9">
    <w:abstractNumId w:val="2"/>
  </w:num>
  <w:num w:numId="10">
    <w:abstractNumId w:val="3"/>
  </w:num>
  <w:num w:numId="11">
    <w:abstractNumId w:val="19"/>
  </w:num>
  <w:num w:numId="12">
    <w:abstractNumId w:val="18"/>
  </w:num>
  <w:num w:numId="13">
    <w:abstractNumId w:val="10"/>
  </w:num>
  <w:num w:numId="14">
    <w:abstractNumId w:val="24"/>
  </w:num>
  <w:num w:numId="15">
    <w:abstractNumId w:val="5"/>
  </w:num>
  <w:num w:numId="16">
    <w:abstractNumId w:val="17"/>
  </w:num>
  <w:num w:numId="17">
    <w:abstractNumId w:val="0"/>
  </w:num>
  <w:num w:numId="18">
    <w:abstractNumId w:val="21"/>
  </w:num>
  <w:num w:numId="19">
    <w:abstractNumId w:val="9"/>
  </w:num>
  <w:num w:numId="20">
    <w:abstractNumId w:val="16"/>
  </w:num>
  <w:num w:numId="21">
    <w:abstractNumId w:val="4"/>
  </w:num>
  <w:num w:numId="22">
    <w:abstractNumId w:val="20"/>
  </w:num>
  <w:num w:numId="23">
    <w:abstractNumId w:val="16"/>
    <w:lvlOverride w:ilvl="0">
      <w:startOverride w:val="1"/>
    </w:lvlOverride>
  </w:num>
  <w:num w:numId="24">
    <w:abstractNumId w:val="16"/>
    <w:lvlOverride w:ilvl="0">
      <w:startOverride w:val="1"/>
    </w:lvlOverride>
  </w:num>
  <w:num w:numId="25">
    <w:abstractNumId w:val="16"/>
    <w:lvlOverride w:ilvl="0">
      <w:startOverride w:val="1"/>
    </w:lvlOverride>
  </w:num>
  <w:num w:numId="26">
    <w:abstractNumId w:val="16"/>
    <w:lvlOverride w:ilvl="0">
      <w:startOverride w:val="1"/>
    </w:lvlOverride>
  </w:num>
  <w:num w:numId="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</w:num>
  <w:num w:numId="29">
    <w:abstractNumId w:val="23"/>
  </w:num>
  <w:num w:numId="30">
    <w:abstractNumId w:val="14"/>
  </w:num>
  <w:num w:numId="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21D"/>
    <w:rsid w:val="000041CB"/>
    <w:rsid w:val="00013F8D"/>
    <w:rsid w:val="00016343"/>
    <w:rsid w:val="00027006"/>
    <w:rsid w:val="000278EB"/>
    <w:rsid w:val="00033DD4"/>
    <w:rsid w:val="000345FC"/>
    <w:rsid w:val="0003663E"/>
    <w:rsid w:val="000378C9"/>
    <w:rsid w:val="00037E54"/>
    <w:rsid w:val="00051867"/>
    <w:rsid w:val="00054E4C"/>
    <w:rsid w:val="00077F00"/>
    <w:rsid w:val="00082E14"/>
    <w:rsid w:val="0008348F"/>
    <w:rsid w:val="00084EDD"/>
    <w:rsid w:val="00087187"/>
    <w:rsid w:val="000872F8"/>
    <w:rsid w:val="000908E6"/>
    <w:rsid w:val="000955F8"/>
    <w:rsid w:val="000A081A"/>
    <w:rsid w:val="000A71C6"/>
    <w:rsid w:val="000B08FA"/>
    <w:rsid w:val="000B7F14"/>
    <w:rsid w:val="000C20EA"/>
    <w:rsid w:val="000C4B7E"/>
    <w:rsid w:val="000D01A7"/>
    <w:rsid w:val="000D2334"/>
    <w:rsid w:val="000D23CD"/>
    <w:rsid w:val="000D26EC"/>
    <w:rsid w:val="000D6035"/>
    <w:rsid w:val="000D7012"/>
    <w:rsid w:val="000F03EB"/>
    <w:rsid w:val="0010030F"/>
    <w:rsid w:val="00112C83"/>
    <w:rsid w:val="001167CE"/>
    <w:rsid w:val="00131B60"/>
    <w:rsid w:val="0013303B"/>
    <w:rsid w:val="00135D14"/>
    <w:rsid w:val="001408AD"/>
    <w:rsid w:val="001501F3"/>
    <w:rsid w:val="00152D09"/>
    <w:rsid w:val="0015321A"/>
    <w:rsid w:val="001615DA"/>
    <w:rsid w:val="00170964"/>
    <w:rsid w:val="001717F7"/>
    <w:rsid w:val="00173A9B"/>
    <w:rsid w:val="00180C4A"/>
    <w:rsid w:val="00182D2A"/>
    <w:rsid w:val="00185DAA"/>
    <w:rsid w:val="00192057"/>
    <w:rsid w:val="001A08B2"/>
    <w:rsid w:val="001B522B"/>
    <w:rsid w:val="001B7AE5"/>
    <w:rsid w:val="001C214B"/>
    <w:rsid w:val="001D15E8"/>
    <w:rsid w:val="001D3477"/>
    <w:rsid w:val="001D4A9D"/>
    <w:rsid w:val="001E7A77"/>
    <w:rsid w:val="001F021D"/>
    <w:rsid w:val="001F4C34"/>
    <w:rsid w:val="001F5601"/>
    <w:rsid w:val="001F73CA"/>
    <w:rsid w:val="001F79A8"/>
    <w:rsid w:val="00212EE7"/>
    <w:rsid w:val="002156ED"/>
    <w:rsid w:val="002348CB"/>
    <w:rsid w:val="0025515D"/>
    <w:rsid w:val="00263272"/>
    <w:rsid w:val="00264494"/>
    <w:rsid w:val="00270640"/>
    <w:rsid w:val="002761D0"/>
    <w:rsid w:val="002818A3"/>
    <w:rsid w:val="00281A87"/>
    <w:rsid w:val="00285321"/>
    <w:rsid w:val="002903D9"/>
    <w:rsid w:val="00293836"/>
    <w:rsid w:val="0029400C"/>
    <w:rsid w:val="00294ACE"/>
    <w:rsid w:val="002A0FFE"/>
    <w:rsid w:val="002A63B6"/>
    <w:rsid w:val="002D19CF"/>
    <w:rsid w:val="002E1D76"/>
    <w:rsid w:val="002E4FD0"/>
    <w:rsid w:val="002E5E73"/>
    <w:rsid w:val="002F3714"/>
    <w:rsid w:val="002F4D94"/>
    <w:rsid w:val="0030444E"/>
    <w:rsid w:val="003058C1"/>
    <w:rsid w:val="00307818"/>
    <w:rsid w:val="003109AC"/>
    <w:rsid w:val="00313DC1"/>
    <w:rsid w:val="003179E0"/>
    <w:rsid w:val="0034394B"/>
    <w:rsid w:val="00346A86"/>
    <w:rsid w:val="0036002F"/>
    <w:rsid w:val="00360FEC"/>
    <w:rsid w:val="0036150B"/>
    <w:rsid w:val="00365B20"/>
    <w:rsid w:val="00370F1B"/>
    <w:rsid w:val="003732D4"/>
    <w:rsid w:val="003840DA"/>
    <w:rsid w:val="00385A7D"/>
    <w:rsid w:val="003947D0"/>
    <w:rsid w:val="00395737"/>
    <w:rsid w:val="003A035E"/>
    <w:rsid w:val="003A31EE"/>
    <w:rsid w:val="003B04B1"/>
    <w:rsid w:val="003B4B8E"/>
    <w:rsid w:val="003C7CCE"/>
    <w:rsid w:val="003D33FA"/>
    <w:rsid w:val="003E13DF"/>
    <w:rsid w:val="003E6922"/>
    <w:rsid w:val="003E7CD4"/>
    <w:rsid w:val="00403C7E"/>
    <w:rsid w:val="00404BB3"/>
    <w:rsid w:val="004230FF"/>
    <w:rsid w:val="00434CA8"/>
    <w:rsid w:val="00437F0A"/>
    <w:rsid w:val="0044565D"/>
    <w:rsid w:val="0045007E"/>
    <w:rsid w:val="00451753"/>
    <w:rsid w:val="0045450F"/>
    <w:rsid w:val="004606E6"/>
    <w:rsid w:val="0046373B"/>
    <w:rsid w:val="00467BDE"/>
    <w:rsid w:val="00480DE4"/>
    <w:rsid w:val="004955F1"/>
    <w:rsid w:val="004A7C73"/>
    <w:rsid w:val="004B58BF"/>
    <w:rsid w:val="004C21B0"/>
    <w:rsid w:val="004C48B2"/>
    <w:rsid w:val="004E7B04"/>
    <w:rsid w:val="004F4247"/>
    <w:rsid w:val="004F5A49"/>
    <w:rsid w:val="00500FD3"/>
    <w:rsid w:val="00503347"/>
    <w:rsid w:val="005171FB"/>
    <w:rsid w:val="00517D45"/>
    <w:rsid w:val="005206AD"/>
    <w:rsid w:val="00533774"/>
    <w:rsid w:val="00535F68"/>
    <w:rsid w:val="00554BAD"/>
    <w:rsid w:val="00567D5A"/>
    <w:rsid w:val="00571686"/>
    <w:rsid w:val="00576712"/>
    <w:rsid w:val="005812F6"/>
    <w:rsid w:val="00587C9C"/>
    <w:rsid w:val="005A2A3B"/>
    <w:rsid w:val="005A5850"/>
    <w:rsid w:val="005B184D"/>
    <w:rsid w:val="005B42ED"/>
    <w:rsid w:val="005C21EE"/>
    <w:rsid w:val="005C6E8F"/>
    <w:rsid w:val="005D7539"/>
    <w:rsid w:val="005D7E76"/>
    <w:rsid w:val="005E12DA"/>
    <w:rsid w:val="005E528C"/>
    <w:rsid w:val="005E7293"/>
    <w:rsid w:val="005F0982"/>
    <w:rsid w:val="005F4E32"/>
    <w:rsid w:val="00601FD4"/>
    <w:rsid w:val="00611B5D"/>
    <w:rsid w:val="0061448B"/>
    <w:rsid w:val="00630A27"/>
    <w:rsid w:val="00632C20"/>
    <w:rsid w:val="006338EE"/>
    <w:rsid w:val="0063563D"/>
    <w:rsid w:val="00635CC4"/>
    <w:rsid w:val="00635D5B"/>
    <w:rsid w:val="00641A15"/>
    <w:rsid w:val="0064289F"/>
    <w:rsid w:val="006457A2"/>
    <w:rsid w:val="00650E9A"/>
    <w:rsid w:val="00660668"/>
    <w:rsid w:val="006711F7"/>
    <w:rsid w:val="00671971"/>
    <w:rsid w:val="00674D7C"/>
    <w:rsid w:val="00682F96"/>
    <w:rsid w:val="00692152"/>
    <w:rsid w:val="0069647C"/>
    <w:rsid w:val="006A0DDD"/>
    <w:rsid w:val="006A2F8A"/>
    <w:rsid w:val="006A441C"/>
    <w:rsid w:val="006B0B9E"/>
    <w:rsid w:val="006B13D0"/>
    <w:rsid w:val="006B37DD"/>
    <w:rsid w:val="006B6E5A"/>
    <w:rsid w:val="006B70EF"/>
    <w:rsid w:val="006C26F8"/>
    <w:rsid w:val="006C5E59"/>
    <w:rsid w:val="006C5FC0"/>
    <w:rsid w:val="006D33E6"/>
    <w:rsid w:val="006F47F4"/>
    <w:rsid w:val="0071587C"/>
    <w:rsid w:val="00726359"/>
    <w:rsid w:val="007379AF"/>
    <w:rsid w:val="00743373"/>
    <w:rsid w:val="007466BA"/>
    <w:rsid w:val="007613A2"/>
    <w:rsid w:val="00761D9A"/>
    <w:rsid w:val="00764113"/>
    <w:rsid w:val="00770925"/>
    <w:rsid w:val="0077204C"/>
    <w:rsid w:val="0077395B"/>
    <w:rsid w:val="0077530D"/>
    <w:rsid w:val="007753EA"/>
    <w:rsid w:val="00786469"/>
    <w:rsid w:val="007A4AD0"/>
    <w:rsid w:val="007A523C"/>
    <w:rsid w:val="007A6466"/>
    <w:rsid w:val="007A7F8D"/>
    <w:rsid w:val="007C33A4"/>
    <w:rsid w:val="007C5C4C"/>
    <w:rsid w:val="007C719D"/>
    <w:rsid w:val="007D300E"/>
    <w:rsid w:val="007D4447"/>
    <w:rsid w:val="007D4CA3"/>
    <w:rsid w:val="007D60FA"/>
    <w:rsid w:val="007D74E1"/>
    <w:rsid w:val="007E3A8D"/>
    <w:rsid w:val="007E686E"/>
    <w:rsid w:val="007F2BB8"/>
    <w:rsid w:val="00801345"/>
    <w:rsid w:val="00801F7F"/>
    <w:rsid w:val="00802A19"/>
    <w:rsid w:val="00803B7F"/>
    <w:rsid w:val="008067B4"/>
    <w:rsid w:val="00810C38"/>
    <w:rsid w:val="0081635E"/>
    <w:rsid w:val="008234E5"/>
    <w:rsid w:val="0082667D"/>
    <w:rsid w:val="008302F7"/>
    <w:rsid w:val="00831F60"/>
    <w:rsid w:val="00833D58"/>
    <w:rsid w:val="00833EA6"/>
    <w:rsid w:val="00835F33"/>
    <w:rsid w:val="00857202"/>
    <w:rsid w:val="0086092B"/>
    <w:rsid w:val="00870EA9"/>
    <w:rsid w:val="008711E0"/>
    <w:rsid w:val="00884952"/>
    <w:rsid w:val="00886638"/>
    <w:rsid w:val="00887397"/>
    <w:rsid w:val="00891A3A"/>
    <w:rsid w:val="00896861"/>
    <w:rsid w:val="008A4B3F"/>
    <w:rsid w:val="008A65D2"/>
    <w:rsid w:val="008A6CE2"/>
    <w:rsid w:val="008B03B4"/>
    <w:rsid w:val="008B5299"/>
    <w:rsid w:val="008B7838"/>
    <w:rsid w:val="008C5759"/>
    <w:rsid w:val="008C6750"/>
    <w:rsid w:val="008D5FE4"/>
    <w:rsid w:val="008E11E7"/>
    <w:rsid w:val="008E123B"/>
    <w:rsid w:val="008E1E79"/>
    <w:rsid w:val="008E54AD"/>
    <w:rsid w:val="008E5737"/>
    <w:rsid w:val="008E5B50"/>
    <w:rsid w:val="008E7236"/>
    <w:rsid w:val="008F1ED2"/>
    <w:rsid w:val="008F3237"/>
    <w:rsid w:val="008F68CA"/>
    <w:rsid w:val="00900274"/>
    <w:rsid w:val="0090744E"/>
    <w:rsid w:val="00910AE0"/>
    <w:rsid w:val="009123A4"/>
    <w:rsid w:val="00915C95"/>
    <w:rsid w:val="00916B4A"/>
    <w:rsid w:val="00920157"/>
    <w:rsid w:val="009244E0"/>
    <w:rsid w:val="009258EA"/>
    <w:rsid w:val="0093153A"/>
    <w:rsid w:val="00936723"/>
    <w:rsid w:val="00937BD1"/>
    <w:rsid w:val="00941801"/>
    <w:rsid w:val="00944F62"/>
    <w:rsid w:val="0096729A"/>
    <w:rsid w:val="00967816"/>
    <w:rsid w:val="0097005B"/>
    <w:rsid w:val="00980C3D"/>
    <w:rsid w:val="0098253E"/>
    <w:rsid w:val="00983445"/>
    <w:rsid w:val="009A1C1B"/>
    <w:rsid w:val="009A252E"/>
    <w:rsid w:val="009A71AF"/>
    <w:rsid w:val="009B1E6B"/>
    <w:rsid w:val="009C2796"/>
    <w:rsid w:val="009C431E"/>
    <w:rsid w:val="009D17B3"/>
    <w:rsid w:val="009E2E45"/>
    <w:rsid w:val="009F0455"/>
    <w:rsid w:val="00A06AAE"/>
    <w:rsid w:val="00A13F36"/>
    <w:rsid w:val="00A201B5"/>
    <w:rsid w:val="00A3061D"/>
    <w:rsid w:val="00A32CD7"/>
    <w:rsid w:val="00A33209"/>
    <w:rsid w:val="00A47984"/>
    <w:rsid w:val="00A556B7"/>
    <w:rsid w:val="00A55AA8"/>
    <w:rsid w:val="00A5615C"/>
    <w:rsid w:val="00A56799"/>
    <w:rsid w:val="00A60B06"/>
    <w:rsid w:val="00A7208D"/>
    <w:rsid w:val="00A747D3"/>
    <w:rsid w:val="00A81DCA"/>
    <w:rsid w:val="00A829D8"/>
    <w:rsid w:val="00A83A5D"/>
    <w:rsid w:val="00A83B1F"/>
    <w:rsid w:val="00A84966"/>
    <w:rsid w:val="00A90107"/>
    <w:rsid w:val="00A90F32"/>
    <w:rsid w:val="00A91B1D"/>
    <w:rsid w:val="00A94A27"/>
    <w:rsid w:val="00A953C7"/>
    <w:rsid w:val="00A976FE"/>
    <w:rsid w:val="00AB2830"/>
    <w:rsid w:val="00AC6D4D"/>
    <w:rsid w:val="00AD0F4F"/>
    <w:rsid w:val="00AE41B4"/>
    <w:rsid w:val="00AE5AA0"/>
    <w:rsid w:val="00AE65BF"/>
    <w:rsid w:val="00B0274D"/>
    <w:rsid w:val="00B05EB7"/>
    <w:rsid w:val="00B102B8"/>
    <w:rsid w:val="00B10708"/>
    <w:rsid w:val="00B1131E"/>
    <w:rsid w:val="00B122B1"/>
    <w:rsid w:val="00B13F89"/>
    <w:rsid w:val="00B22DBB"/>
    <w:rsid w:val="00B24704"/>
    <w:rsid w:val="00B26C59"/>
    <w:rsid w:val="00B41EA0"/>
    <w:rsid w:val="00B42090"/>
    <w:rsid w:val="00B4350B"/>
    <w:rsid w:val="00B45252"/>
    <w:rsid w:val="00B50F4E"/>
    <w:rsid w:val="00B56792"/>
    <w:rsid w:val="00B6261B"/>
    <w:rsid w:val="00B66B2A"/>
    <w:rsid w:val="00B751A7"/>
    <w:rsid w:val="00B9219E"/>
    <w:rsid w:val="00BA1466"/>
    <w:rsid w:val="00BB0CE9"/>
    <w:rsid w:val="00BB7F6B"/>
    <w:rsid w:val="00BC34F6"/>
    <w:rsid w:val="00BC76A0"/>
    <w:rsid w:val="00BD6100"/>
    <w:rsid w:val="00BD6FA4"/>
    <w:rsid w:val="00BF0374"/>
    <w:rsid w:val="00BF50F7"/>
    <w:rsid w:val="00BF5879"/>
    <w:rsid w:val="00C00DA1"/>
    <w:rsid w:val="00C01035"/>
    <w:rsid w:val="00C06079"/>
    <w:rsid w:val="00C14FC9"/>
    <w:rsid w:val="00C2000F"/>
    <w:rsid w:val="00C21023"/>
    <w:rsid w:val="00C24D5C"/>
    <w:rsid w:val="00C24E87"/>
    <w:rsid w:val="00C26E50"/>
    <w:rsid w:val="00C27413"/>
    <w:rsid w:val="00C277C6"/>
    <w:rsid w:val="00C27F33"/>
    <w:rsid w:val="00C32A0B"/>
    <w:rsid w:val="00C332A6"/>
    <w:rsid w:val="00C36F4C"/>
    <w:rsid w:val="00C37F35"/>
    <w:rsid w:val="00C44980"/>
    <w:rsid w:val="00C737C7"/>
    <w:rsid w:val="00C74B92"/>
    <w:rsid w:val="00C846A2"/>
    <w:rsid w:val="00CA0155"/>
    <w:rsid w:val="00CA1E6E"/>
    <w:rsid w:val="00CA32C7"/>
    <w:rsid w:val="00CA40BF"/>
    <w:rsid w:val="00CB2745"/>
    <w:rsid w:val="00CC00C5"/>
    <w:rsid w:val="00CC058D"/>
    <w:rsid w:val="00CC1C16"/>
    <w:rsid w:val="00CC35A7"/>
    <w:rsid w:val="00CC5BA6"/>
    <w:rsid w:val="00CC6605"/>
    <w:rsid w:val="00CD167E"/>
    <w:rsid w:val="00CD7B7C"/>
    <w:rsid w:val="00CE065C"/>
    <w:rsid w:val="00CE783C"/>
    <w:rsid w:val="00CF2D67"/>
    <w:rsid w:val="00CF2E1D"/>
    <w:rsid w:val="00D021A0"/>
    <w:rsid w:val="00D24278"/>
    <w:rsid w:val="00D464CE"/>
    <w:rsid w:val="00D47840"/>
    <w:rsid w:val="00D56F46"/>
    <w:rsid w:val="00D577FB"/>
    <w:rsid w:val="00D602CB"/>
    <w:rsid w:val="00D7231B"/>
    <w:rsid w:val="00D72D22"/>
    <w:rsid w:val="00D73F7D"/>
    <w:rsid w:val="00D75BD3"/>
    <w:rsid w:val="00D84308"/>
    <w:rsid w:val="00DB0F9F"/>
    <w:rsid w:val="00DB252E"/>
    <w:rsid w:val="00DB5399"/>
    <w:rsid w:val="00DC29E5"/>
    <w:rsid w:val="00DE2BB6"/>
    <w:rsid w:val="00DE3239"/>
    <w:rsid w:val="00DE3FB0"/>
    <w:rsid w:val="00DF0FA6"/>
    <w:rsid w:val="00DF1447"/>
    <w:rsid w:val="00E12622"/>
    <w:rsid w:val="00E15173"/>
    <w:rsid w:val="00E168AE"/>
    <w:rsid w:val="00E17788"/>
    <w:rsid w:val="00E47BE9"/>
    <w:rsid w:val="00E50DB0"/>
    <w:rsid w:val="00E55277"/>
    <w:rsid w:val="00E64673"/>
    <w:rsid w:val="00E67F09"/>
    <w:rsid w:val="00E71191"/>
    <w:rsid w:val="00E73686"/>
    <w:rsid w:val="00E82358"/>
    <w:rsid w:val="00E85748"/>
    <w:rsid w:val="00E95057"/>
    <w:rsid w:val="00EB5819"/>
    <w:rsid w:val="00EC1FF0"/>
    <w:rsid w:val="00EC372E"/>
    <w:rsid w:val="00ED0DD6"/>
    <w:rsid w:val="00ED2A43"/>
    <w:rsid w:val="00EE0FB0"/>
    <w:rsid w:val="00EE4A1D"/>
    <w:rsid w:val="00EE59D4"/>
    <w:rsid w:val="00EF0135"/>
    <w:rsid w:val="00EF1AEB"/>
    <w:rsid w:val="00EF354D"/>
    <w:rsid w:val="00F02ED6"/>
    <w:rsid w:val="00F046CA"/>
    <w:rsid w:val="00F14C61"/>
    <w:rsid w:val="00F1565B"/>
    <w:rsid w:val="00F178F8"/>
    <w:rsid w:val="00F24C1D"/>
    <w:rsid w:val="00F4669E"/>
    <w:rsid w:val="00F51F91"/>
    <w:rsid w:val="00F54EEC"/>
    <w:rsid w:val="00F5510B"/>
    <w:rsid w:val="00F62702"/>
    <w:rsid w:val="00F8223A"/>
    <w:rsid w:val="00F930B6"/>
    <w:rsid w:val="00F93F91"/>
    <w:rsid w:val="00F9585C"/>
    <w:rsid w:val="00F96BA5"/>
    <w:rsid w:val="00FA1979"/>
    <w:rsid w:val="00FA4C6C"/>
    <w:rsid w:val="00FA6C5A"/>
    <w:rsid w:val="00FB3191"/>
    <w:rsid w:val="00FC221E"/>
    <w:rsid w:val="00FC3572"/>
    <w:rsid w:val="00FC4D2F"/>
    <w:rsid w:val="00FD61EF"/>
    <w:rsid w:val="00FE546D"/>
    <w:rsid w:val="00FF0EA6"/>
    <w:rsid w:val="00FF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89A209"/>
  <w15:chartTrackingRefBased/>
  <w15:docId w15:val="{B6FFAC77-9318-4B1D-9880-08CCA7281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7530D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rsid w:val="008F1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F1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4E7B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4E7B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ED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1ED2"/>
    <w:rPr>
      <w:rFonts w:asciiTheme="majorHAnsi" w:eastAsiaTheme="majorEastAsia" w:hAnsiTheme="majorHAnsi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4E7B04"/>
    <w:pPr>
      <w:ind w:left="720"/>
      <w:contextualSpacing/>
    </w:pPr>
  </w:style>
  <w:style w:type="paragraph" w:customStyle="1" w:styleId="2Nadpis">
    <w:name w:val="2. Nadpis"/>
    <w:basedOn w:val="Heading2"/>
    <w:next w:val="Odstavec"/>
    <w:link w:val="2NadpisChar"/>
    <w:qFormat/>
    <w:rsid w:val="006C5FC0"/>
    <w:pPr>
      <w:numPr>
        <w:ilvl w:val="1"/>
        <w:numId w:val="1"/>
      </w:numPr>
    </w:pPr>
  </w:style>
  <w:style w:type="paragraph" w:customStyle="1" w:styleId="1Nadpis">
    <w:name w:val="1. Nadpis"/>
    <w:basedOn w:val="Heading1"/>
    <w:next w:val="Odstavec"/>
    <w:link w:val="1NadpisChar"/>
    <w:qFormat/>
    <w:rsid w:val="00281A87"/>
    <w:pPr>
      <w:pageBreakBefore/>
      <w:numPr>
        <w:numId w:val="1"/>
      </w:numPr>
    </w:pPr>
  </w:style>
  <w:style w:type="character" w:customStyle="1" w:styleId="2NadpisChar">
    <w:name w:val="2. Nadpis Char"/>
    <w:basedOn w:val="Heading2Char"/>
    <w:link w:val="2Nadpis"/>
    <w:rsid w:val="006C5FC0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7B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NadpisChar">
    <w:name w:val="1. Nadpis Char"/>
    <w:basedOn w:val="Heading1Char"/>
    <w:link w:val="1Nadpis"/>
    <w:rsid w:val="00281A87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3Nadpis">
    <w:name w:val="3. Nadpis"/>
    <w:basedOn w:val="Heading3"/>
    <w:next w:val="Odstavec"/>
    <w:link w:val="3NadpisChar"/>
    <w:qFormat/>
    <w:rsid w:val="006C5FC0"/>
    <w:pPr>
      <w:numPr>
        <w:ilvl w:val="2"/>
        <w:numId w:val="1"/>
      </w:numPr>
    </w:pPr>
    <w:rPr>
      <w:b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rsid w:val="004E7B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NadpisChar">
    <w:name w:val="3. Nadpis Char"/>
    <w:basedOn w:val="Heading3Char"/>
    <w:link w:val="3Nadpis"/>
    <w:rsid w:val="006C5FC0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customStyle="1" w:styleId="4Nadpis">
    <w:name w:val="4. Nadpis"/>
    <w:basedOn w:val="Heading4"/>
    <w:next w:val="Odstavec"/>
    <w:link w:val="4NadpisChar"/>
    <w:qFormat/>
    <w:rsid w:val="0077530D"/>
    <w:pPr>
      <w:numPr>
        <w:ilvl w:val="3"/>
        <w:numId w:val="1"/>
      </w:numPr>
    </w:pPr>
    <w:rPr>
      <w:b/>
      <w:i w:val="0"/>
      <w:color w:val="auto"/>
    </w:rPr>
  </w:style>
  <w:style w:type="table" w:styleId="TableGrid">
    <w:name w:val="Table Grid"/>
    <w:basedOn w:val="TableNormal"/>
    <w:uiPriority w:val="59"/>
    <w:rsid w:val="00B10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NadpisChar">
    <w:name w:val="4. Nadpis Char"/>
    <w:basedOn w:val="Heading4Char"/>
    <w:link w:val="4Nadpis"/>
    <w:rsid w:val="0077530D"/>
    <w:rPr>
      <w:rFonts w:asciiTheme="majorHAnsi" w:eastAsiaTheme="majorEastAsia" w:hAnsiTheme="majorHAnsi" w:cstheme="majorBidi"/>
      <w:b/>
      <w:i w:val="0"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61D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A6C5A"/>
    <w:pPr>
      <w:spacing w:after="160" w:line="259" w:lineRule="auto"/>
      <w:outlineLvl w:val="9"/>
    </w:pPr>
    <w:rPr>
      <w:b w:val="0"/>
      <w:color w:val="2E74B5" w:themeColor="accent1" w:themeShade="BF"/>
      <w:lang w:eastAsia="sk-SK"/>
    </w:rPr>
  </w:style>
  <w:style w:type="paragraph" w:styleId="TOC1">
    <w:name w:val="toc 1"/>
    <w:basedOn w:val="Normal"/>
    <w:next w:val="Normal"/>
    <w:autoRedefine/>
    <w:uiPriority w:val="39"/>
    <w:unhideWhenUsed/>
    <w:rsid w:val="00DB0F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0F9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B0F9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B0F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F9F"/>
  </w:style>
  <w:style w:type="paragraph" w:styleId="Footer">
    <w:name w:val="footer"/>
    <w:basedOn w:val="Normal"/>
    <w:link w:val="Footer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F9F"/>
  </w:style>
  <w:style w:type="paragraph" w:styleId="Caption">
    <w:name w:val="caption"/>
    <w:basedOn w:val="Normal"/>
    <w:next w:val="Normal"/>
    <w:uiPriority w:val="35"/>
    <w:unhideWhenUsed/>
    <w:qFormat/>
    <w:rsid w:val="00A83B1F"/>
    <w:pPr>
      <w:spacing w:after="200" w:line="240" w:lineRule="auto"/>
      <w:jc w:val="center"/>
    </w:pPr>
    <w:rPr>
      <w:i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F79A8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30444E"/>
  </w:style>
  <w:style w:type="paragraph" w:customStyle="1" w:styleId="ZoznamLiteratury">
    <w:name w:val="Zoznam Literatury"/>
    <w:basedOn w:val="Normal"/>
    <w:rsid w:val="00173A9B"/>
    <w:pPr>
      <w:spacing w:after="120"/>
      <w:ind w:left="284" w:hanging="284"/>
      <w:jc w:val="both"/>
    </w:pPr>
    <w:rPr>
      <w:noProof/>
    </w:rPr>
  </w:style>
  <w:style w:type="paragraph" w:styleId="NormalWeb">
    <w:name w:val="Normal (Web)"/>
    <w:basedOn w:val="Normal"/>
    <w:uiPriority w:val="99"/>
    <w:semiHidden/>
    <w:unhideWhenUsed/>
    <w:rsid w:val="00B22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Odstavec">
    <w:name w:val="Odstavec"/>
    <w:basedOn w:val="Normal"/>
    <w:qFormat/>
    <w:rsid w:val="00027006"/>
    <w:pPr>
      <w:jc w:val="both"/>
    </w:pPr>
  </w:style>
  <w:style w:type="character" w:styleId="Emphasis">
    <w:name w:val="Emphasis"/>
    <w:basedOn w:val="DefaultParagraphFont"/>
    <w:uiPriority w:val="20"/>
    <w:qFormat/>
    <w:rsid w:val="00DC29E5"/>
    <w:rPr>
      <w:i/>
      <w:iCs/>
    </w:rPr>
  </w:style>
  <w:style w:type="paragraph" w:customStyle="1" w:styleId="InspirationQuoteAuthor">
    <w:name w:val="Inspiration Quote Author"/>
    <w:basedOn w:val="Normal"/>
    <w:next w:val="Normal"/>
    <w:rsid w:val="005B42ED"/>
    <w:pPr>
      <w:keepNext/>
      <w:ind w:left="4253"/>
      <w:jc w:val="right"/>
    </w:pPr>
    <w:rPr>
      <w:sz w:val="20"/>
      <w:szCs w:val="20"/>
    </w:rPr>
  </w:style>
  <w:style w:type="paragraph" w:customStyle="1" w:styleId="InspirationQuote">
    <w:name w:val="Inspiration Quote"/>
    <w:basedOn w:val="Normal"/>
    <w:next w:val="InspirationQuoteAuthor"/>
    <w:qFormat/>
    <w:rsid w:val="005B42ED"/>
    <w:pPr>
      <w:keepNext/>
      <w:spacing w:before="80" w:after="0"/>
      <w:ind w:left="3969"/>
      <w:jc w:val="center"/>
    </w:pPr>
    <w:rPr>
      <w:i/>
      <w:sz w:val="20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1E7A77"/>
    <w:rPr>
      <w:color w:val="2B579A"/>
      <w:shd w:val="clear" w:color="auto" w:fill="E6E6E6"/>
    </w:rPr>
  </w:style>
  <w:style w:type="character" w:customStyle="1" w:styleId="URL">
    <w:name w:val="URL"/>
    <w:basedOn w:val="DefaultParagraphFont"/>
    <w:uiPriority w:val="1"/>
    <w:rsid w:val="00FC221E"/>
    <w:rPr>
      <w:sz w:val="20"/>
      <w:szCs w:val="20"/>
    </w:rPr>
  </w:style>
  <w:style w:type="paragraph" w:customStyle="1" w:styleId="Zoznam-neslovan">
    <w:name w:val="Zoznam - nečíslovaný"/>
    <w:basedOn w:val="Normal"/>
    <w:rsid w:val="008F3237"/>
    <w:pPr>
      <w:numPr>
        <w:numId w:val="19"/>
      </w:numPr>
      <w:ind w:left="714" w:hanging="357"/>
      <w:contextualSpacing/>
      <w:jc w:val="both"/>
    </w:pPr>
  </w:style>
  <w:style w:type="character" w:styleId="Strong">
    <w:name w:val="Strong"/>
    <w:basedOn w:val="DefaultParagraphFont"/>
    <w:uiPriority w:val="22"/>
    <w:qFormat/>
    <w:rsid w:val="001A08B2"/>
    <w:rPr>
      <w:b/>
      <w:bCs/>
    </w:rPr>
  </w:style>
  <w:style w:type="paragraph" w:customStyle="1" w:styleId="Zoznam-slovan">
    <w:name w:val="Zoznam - číslovaný"/>
    <w:basedOn w:val="Zoznam-neslovan"/>
    <w:rsid w:val="00AD0F4F"/>
    <w:pPr>
      <w:numPr>
        <w:numId w:val="20"/>
      </w:numPr>
    </w:pPr>
  </w:style>
  <w:style w:type="paragraph" w:customStyle="1" w:styleId="Obrzok">
    <w:name w:val="Obrázok"/>
    <w:basedOn w:val="Normal"/>
    <w:next w:val="Popisobrzku"/>
    <w:rsid w:val="002348CB"/>
    <w:pPr>
      <w:spacing w:after="0"/>
      <w:jc w:val="center"/>
    </w:pPr>
  </w:style>
  <w:style w:type="paragraph" w:customStyle="1" w:styleId="Popisobrzku">
    <w:name w:val="Popis obrázku"/>
    <w:basedOn w:val="Normal"/>
    <w:next w:val="Odstavec"/>
    <w:rsid w:val="002348CB"/>
    <w:pPr>
      <w:numPr>
        <w:numId w:val="21"/>
      </w:numPr>
      <w:jc w:val="center"/>
    </w:pPr>
  </w:style>
  <w:style w:type="paragraph" w:customStyle="1" w:styleId="Rovnica">
    <w:name w:val="Rovnica"/>
    <w:basedOn w:val="Normal"/>
    <w:next w:val="Odstavec"/>
    <w:rsid w:val="00CA0155"/>
    <w:pPr>
      <w:jc w:val="center"/>
    </w:pPr>
  </w:style>
  <w:style w:type="character" w:styleId="PlaceholderText">
    <w:name w:val="Placeholder Text"/>
    <w:basedOn w:val="DefaultParagraphFont"/>
    <w:uiPriority w:val="99"/>
    <w:semiHidden/>
    <w:rsid w:val="00CA0155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12C8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2C8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2C83"/>
    <w:rPr>
      <w:vertAlign w:val="superscript"/>
    </w:rPr>
  </w:style>
  <w:style w:type="paragraph" w:customStyle="1" w:styleId="Popisobrzku-viacriadkov">
    <w:name w:val="Popis obrázku - viacriadkový"/>
    <w:basedOn w:val="Popisobrzku"/>
    <w:next w:val="Odstavec"/>
    <w:rsid w:val="008E11E7"/>
    <w:pPr>
      <w:jc w:val="both"/>
    </w:pPr>
  </w:style>
  <w:style w:type="paragraph" w:customStyle="1" w:styleId="Nadpistabuky">
    <w:name w:val="Nadpis tabuľky"/>
    <w:basedOn w:val="Normal"/>
    <w:rsid w:val="00DF1447"/>
    <w:pPr>
      <w:keepNext/>
      <w:numPr>
        <w:numId w:val="28"/>
      </w:numPr>
      <w:jc w:val="center"/>
    </w:pPr>
  </w:style>
  <w:style w:type="paragraph" w:customStyle="1" w:styleId="Popistabuky">
    <w:name w:val="Popis tabuľky"/>
    <w:basedOn w:val="Normal"/>
    <w:next w:val="Odstavec"/>
    <w:rsid w:val="003E6922"/>
    <w:pPr>
      <w:spacing w:before="40" w:after="200"/>
      <w:jc w:val="center"/>
    </w:pPr>
    <w:rPr>
      <w:sz w:val="20"/>
      <w:szCs w:val="20"/>
    </w:rPr>
  </w:style>
  <w:style w:type="paragraph" w:customStyle="1" w:styleId="Tabuka">
    <w:name w:val="Tabuľka"/>
    <w:basedOn w:val="Normal"/>
    <w:next w:val="Popistabuky"/>
    <w:rsid w:val="009C431E"/>
    <w:pPr>
      <w:keepNext/>
      <w:jc w:val="center"/>
    </w:pPr>
  </w:style>
  <w:style w:type="character" w:styleId="UnresolvedMention">
    <w:name w:val="Unresolved Mention"/>
    <w:basedOn w:val="DefaultParagraphFont"/>
    <w:uiPriority w:val="99"/>
    <w:semiHidden/>
    <w:unhideWhenUsed/>
    <w:rsid w:val="00B6261B"/>
    <w:rPr>
      <w:color w:val="808080"/>
      <w:shd w:val="clear" w:color="auto" w:fill="E6E6E6"/>
    </w:rPr>
  </w:style>
  <w:style w:type="table" w:styleId="PlainTable2">
    <w:name w:val="Plain Table 2"/>
    <w:basedOn w:val="TableNormal"/>
    <w:uiPriority w:val="42"/>
    <w:rsid w:val="0096781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1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46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24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52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444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0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ata\Documents\P&#352;\Z&#225;vere&#269;n&#225;%20pr&#225;ca\poznamky\sablona\tuke_word_2013_sk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Krá13</b:Tag>
    <b:SourceType>Book</b:SourceType>
    <b:Guid>{9C2CD3B1-D66B-41B8-BDD2-CC2B894EEEA1}</b:Guid>
    <b:Author>
      <b:Author>
        <b:NameList>
          <b:Person>
            <b:Last>Král</b:Last>
            <b:First>Mojmír</b:First>
          </b:Person>
        </b:NameList>
      </b:Author>
    </b:Author>
    <b:Title>Word 2013, Snadno a rychle</b:Title>
    <b:Year>2013</b:Year>
    <b:City>Praha</b:City>
    <b:Publisher>Grada</b:Publisher>
    <b:StandardNumber>ISBN 9788024747279</b:StandardNumber>
    <b:RefOrder>1</b:RefOrder>
  </b:Source>
  <b:Source>
    <b:Tag>Jos04</b:Tag>
    <b:SourceType>Book</b:SourceType>
    <b:Guid>{5F4A6C5D-B033-4472-9127-0621D3F1DEAC}</b:Guid>
    <b:Author>
      <b:Author>
        <b:NameList>
          <b:Person>
            <b:Last>Pecinovský</b:Last>
            <b:First>Josef</b:First>
          </b:Person>
        </b:NameList>
      </b:Author>
    </b:Author>
    <b:Title>Word 2003</b:Title>
    <b:Year>2004</b:Year>
    <b:City>Praha</b:City>
    <b:Publisher>Grada</b:Publisher>
    <b:StandardNumber>ISBN 8024707918</b:StandardNumber>
    <b:RefOrder>2</b:RefOrder>
  </b:Source>
  <b:Source>
    <b:Tag>Tom13</b:Tag>
    <b:SourceType>Book</b:SourceType>
    <b:Guid>{D751DC3F-648C-4D33-A1CD-D91B2D903C43}</b:Guid>
    <b:Author>
      <b:Author>
        <b:NameList>
          <b:Person>
            <b:Last>Šimek</b:Last>
            <b:First>Tomáš</b:First>
          </b:Person>
        </b:NameList>
      </b:Author>
    </b:Author>
    <b:Title>Word 2013, podrobný pruvodce</b:Title>
    <b:Year>2013</b:Year>
    <b:City>Praha</b:City>
    <b:Publisher>Grada</b:Publisher>
    <b:StandardNumber>ISBN 9788024747309</b:StandardNumber>
    <b:RefOrder>3</b:RefOrder>
  </b:Source>
  <b:Source>
    <b:Tag>Jos13</b:Tag>
    <b:SourceType>Book</b:SourceType>
    <b:Guid>{181DD62D-4CA4-44FF-A5E8-723DD60266E6}</b:Guid>
    <b:Author>
      <b:Author>
        <b:NameList>
          <b:Person>
            <b:Last>Pecinovsky</b:Last>
            <b:First>Josef</b:First>
          </b:Person>
        </b:NameList>
      </b:Author>
    </b:Author>
    <b:Title>Word 2013, Podrobná užívateľská príručka</b:Title>
    <b:Year>2013</b:Year>
    <b:City>Brno</b:City>
    <b:Publisher>Computer Press</b:Publisher>
    <b:StandardNumber>ISBN 978-80-251-3831 -1</b:StandardNumber>
    <b:RefOrder>4</b:RefOrder>
  </b:Source>
  <b:Source>
    <b:Tag>Vie14</b:Tag>
    <b:SourceType>InternetSite</b:SourceType>
    <b:Guid>{C1FB006F-395B-426E-8006-B1B055143E0B}</b:Guid>
    <b:Title>Ako správne citovať</b:Title>
    <b:Year>2014</b:Year>
    <b:City>Kosice</b:City>
    <b:Author>
      <b:Author>
        <b:NameList>
          <b:Person>
            <b:Last>Tomášová</b:Last>
            <b:First>Viera</b:First>
          </b:Person>
          <b:Person>
            <b:Last>Štocková</b:Last>
            <b:First>Zuzana</b:First>
          </b:Person>
        </b:NameList>
      </b:Author>
    </b:Author>
    <b:InternetSiteTitle>Záverečné práce</b:InternetSiteTitle>
    <b:ProductionCompany>Technická univerzita v Košiciach</b:ProductionCompany>
    <b:Month>03</b:Month>
    <b:Day>03</b:Day>
    <b:YearAccessed>2014</b:YearAccessed>
    <b:MonthAccessed>03</b:MonthAccessed>
    <b:DayAccessed>03</b:DayAccessed>
    <b:URL>http://www.lib.tuke.sk/documents/CIT_final_nove.ppt</b:URL>
    <b:Medium>http://www.lib.tuke.sk/documents/CIT_final_nove.ppt</b:Medium>
    <b:RefOrder>5</b:RefOrder>
  </b:Source>
</b:Sources>
</file>

<file path=customXml/itemProps1.xml><?xml version="1.0" encoding="utf-8"?>
<ds:datastoreItem xmlns:ds="http://schemas.openxmlformats.org/officeDocument/2006/customXml" ds:itemID="{CF767145-F0B4-45DE-8C73-6041C6E4B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tuke_word_2013_sk.dotx</Template>
  <TotalTime>14750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 Puheim</cp:lastModifiedBy>
  <cp:revision>14</cp:revision>
  <cp:lastPrinted>2014-03-17T12:58:00Z</cp:lastPrinted>
  <dcterms:created xsi:type="dcterms:W3CDTF">2017-05-24T18:07:00Z</dcterms:created>
  <dcterms:modified xsi:type="dcterms:W3CDTF">2017-12-14T01:16:00Z</dcterms:modified>
</cp:coreProperties>
</file>