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2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6867"/>
      </w:tblGrid>
      <w:tr w:rsidR="00B102B8" w:rsidRPr="00A829D8" w:rsidTr="00E71191">
        <w:trPr>
          <w:trHeight w:val="5330"/>
        </w:trPr>
        <w:tc>
          <w:tcPr>
            <w:tcW w:w="5000" w:type="pct"/>
            <w:gridSpan w:val="2"/>
          </w:tcPr>
          <w:p w:rsidR="00B102B8" w:rsidRDefault="00B102B8" w:rsidP="00B102B8">
            <w:pPr>
              <w:spacing w:line="259" w:lineRule="auto"/>
              <w:jc w:val="center"/>
              <w:rPr>
                <w:b/>
                <w:sz w:val="36"/>
              </w:rPr>
            </w:pPr>
            <w:r w:rsidRPr="00A829D8">
              <w:rPr>
                <w:b/>
                <w:sz w:val="36"/>
              </w:rPr>
              <w:t>TECHNICKÁ UNIVERZITA V</w:t>
            </w:r>
            <w:r w:rsidR="00285321">
              <w:rPr>
                <w:b/>
                <w:sz w:val="36"/>
              </w:rPr>
              <w:t> </w:t>
            </w:r>
            <w:r w:rsidRPr="00A829D8">
              <w:rPr>
                <w:b/>
                <w:sz w:val="36"/>
              </w:rPr>
              <w:t>KOŠICIACH</w:t>
            </w:r>
          </w:p>
          <w:p w:rsidR="00285321" w:rsidRPr="00285321" w:rsidRDefault="00285321" w:rsidP="00B102B8">
            <w:pPr>
              <w:spacing w:line="259" w:lineRule="auto"/>
              <w:jc w:val="center"/>
              <w:rPr>
                <w:b/>
                <w:sz w:val="10"/>
                <w:szCs w:val="10"/>
              </w:rPr>
            </w:pPr>
          </w:p>
          <w:p w:rsidR="00B102B8" w:rsidRPr="00A829D8" w:rsidRDefault="0077395B" w:rsidP="00B102B8">
            <w:pPr>
              <w:spacing w:line="259" w:lineRule="auto"/>
              <w:jc w:val="center"/>
              <w:rPr>
                <w:caps/>
                <w:sz w:val="32"/>
                <w:szCs w:val="32"/>
              </w:rPr>
            </w:pPr>
            <w:r>
              <w:rPr>
                <w:b/>
                <w:sz w:val="30"/>
                <w:szCs w:val="30"/>
              </w:rPr>
              <w:t>KATEDRA INŽINIERSKEJ PEDAGOGIKY</w:t>
            </w:r>
          </w:p>
        </w:tc>
      </w:tr>
      <w:tr w:rsidR="00B102B8" w:rsidRPr="00A829D8" w:rsidTr="00E71191">
        <w:trPr>
          <w:trHeight w:val="2161"/>
        </w:trPr>
        <w:tc>
          <w:tcPr>
            <w:tcW w:w="5000" w:type="pct"/>
            <w:gridSpan w:val="2"/>
            <w:vAlign w:val="center"/>
          </w:tcPr>
          <w:p w:rsidR="00B102B8" w:rsidRDefault="00285321" w:rsidP="00B102B8">
            <w:pPr>
              <w:spacing w:line="259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AKO MOTIVOVAŤ</w:t>
            </w:r>
            <w:r w:rsidR="0077395B">
              <w:rPr>
                <w:b/>
                <w:sz w:val="36"/>
                <w:szCs w:val="36"/>
              </w:rPr>
              <w:t xml:space="preserve"> ŽIAKOV PRI VÝUČBE INFORMATIKY</w:t>
            </w:r>
          </w:p>
          <w:p w:rsidR="0077395B" w:rsidRPr="0077395B" w:rsidRDefault="0077395B" w:rsidP="00B102B8">
            <w:pPr>
              <w:spacing w:line="259" w:lineRule="auto"/>
              <w:jc w:val="center"/>
              <w:rPr>
                <w:b/>
                <w:sz w:val="10"/>
                <w:szCs w:val="10"/>
              </w:rPr>
            </w:pPr>
          </w:p>
          <w:p w:rsidR="00B102B8" w:rsidRPr="00A829D8" w:rsidRDefault="0077395B" w:rsidP="00B102B8">
            <w:pPr>
              <w:spacing w:line="259" w:lineRule="auto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Záverečná práca </w:t>
            </w:r>
            <w:r w:rsidR="00E71191">
              <w:rPr>
                <w:b/>
                <w:sz w:val="32"/>
                <w:szCs w:val="32"/>
              </w:rPr>
              <w:t>d</w:t>
            </w:r>
            <w:r>
              <w:rPr>
                <w:b/>
                <w:sz w:val="32"/>
                <w:szCs w:val="32"/>
              </w:rPr>
              <w:t>oplňujúceho pedagogického štúdia</w:t>
            </w:r>
          </w:p>
        </w:tc>
      </w:tr>
      <w:tr w:rsidR="00B102B8" w:rsidRPr="00A829D8" w:rsidTr="00E71191">
        <w:trPr>
          <w:trHeight w:val="4768"/>
        </w:trPr>
        <w:tc>
          <w:tcPr>
            <w:tcW w:w="5000" w:type="pct"/>
            <w:gridSpan w:val="2"/>
          </w:tcPr>
          <w:p w:rsidR="00B102B8" w:rsidRPr="0045450F" w:rsidRDefault="0045450F" w:rsidP="0045450F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45450F">
              <w:rPr>
                <w:sz w:val="24"/>
                <w:szCs w:val="24"/>
              </w:rPr>
              <w:t xml:space="preserve">Príloha </w:t>
            </w:r>
            <w:r w:rsidR="00601FD4">
              <w:rPr>
                <w:sz w:val="24"/>
                <w:szCs w:val="24"/>
              </w:rPr>
              <w:t>C</w:t>
            </w:r>
            <w:r w:rsidRPr="0045450F">
              <w:rPr>
                <w:sz w:val="24"/>
                <w:szCs w:val="24"/>
              </w:rPr>
              <w:t xml:space="preserve">: </w:t>
            </w:r>
            <w:r w:rsidR="00601FD4">
              <w:rPr>
                <w:sz w:val="24"/>
                <w:szCs w:val="24"/>
              </w:rPr>
              <w:t>Počítačová prezentácia</w:t>
            </w:r>
            <w:bookmarkStart w:id="0" w:name="_GoBack"/>
            <w:bookmarkEnd w:id="0"/>
            <w:r w:rsidR="00C44980" w:rsidRPr="00C44980">
              <w:rPr>
                <w:sz w:val="24"/>
                <w:szCs w:val="24"/>
              </w:rPr>
              <w:t xml:space="preserve"> - Internetové služby</w:t>
            </w:r>
          </w:p>
        </w:tc>
      </w:tr>
      <w:tr w:rsidR="00764113" w:rsidRPr="00A829D8" w:rsidTr="00E71191">
        <w:trPr>
          <w:trHeight w:val="652"/>
        </w:trPr>
        <w:tc>
          <w:tcPr>
            <w:tcW w:w="1156" w:type="pct"/>
            <w:vAlign w:val="bottom"/>
          </w:tcPr>
          <w:p w:rsidR="00764113" w:rsidRPr="00A829D8" w:rsidRDefault="00764113" w:rsidP="00764113">
            <w:pPr>
              <w:spacing w:line="259" w:lineRule="auto"/>
              <w:rPr>
                <w:b/>
              </w:rPr>
            </w:pPr>
            <w:r w:rsidRPr="00A829D8">
              <w:rPr>
                <w:b/>
                <w:sz w:val="32"/>
              </w:rPr>
              <w:fldChar w:fldCharType="begin"/>
            </w:r>
            <w:r w:rsidRPr="00A829D8">
              <w:rPr>
                <w:b/>
                <w:sz w:val="32"/>
              </w:rPr>
              <w:instrText xml:space="preserve"> DATE  \@ "yyyy"  \* MERGEFORMAT </w:instrText>
            </w:r>
            <w:r w:rsidRPr="00A829D8">
              <w:rPr>
                <w:b/>
                <w:sz w:val="32"/>
              </w:rPr>
              <w:fldChar w:fldCharType="separate"/>
            </w:r>
            <w:r w:rsidR="00601FD4">
              <w:rPr>
                <w:b/>
                <w:noProof/>
                <w:sz w:val="32"/>
              </w:rPr>
              <w:t>2017</w:t>
            </w:r>
            <w:r w:rsidRPr="00A829D8">
              <w:rPr>
                <w:b/>
                <w:sz w:val="32"/>
              </w:rPr>
              <w:fldChar w:fldCharType="end"/>
            </w:r>
          </w:p>
        </w:tc>
        <w:tc>
          <w:tcPr>
            <w:tcW w:w="3844" w:type="pct"/>
            <w:vAlign w:val="bottom"/>
          </w:tcPr>
          <w:p w:rsidR="00764113" w:rsidRPr="00A829D8" w:rsidRDefault="005E528C" w:rsidP="00682F96">
            <w:pPr>
              <w:spacing w:line="259" w:lineRule="auto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Ing. Michal Puheim</w:t>
            </w:r>
          </w:p>
        </w:tc>
      </w:tr>
    </w:tbl>
    <w:p w:rsidR="006711F7" w:rsidRDefault="006711F7" w:rsidP="00C44980">
      <w:pPr>
        <w:pStyle w:val="TOCHeading"/>
      </w:pPr>
    </w:p>
    <w:sectPr w:rsidR="006711F7" w:rsidSect="00BC34F6">
      <w:headerReference w:type="default" r:id="rId8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964" w:rsidRDefault="00170964" w:rsidP="00DB0F9F">
      <w:pPr>
        <w:spacing w:after="0" w:line="240" w:lineRule="auto"/>
      </w:pPr>
      <w:r>
        <w:separator/>
      </w:r>
    </w:p>
  </w:endnote>
  <w:endnote w:type="continuationSeparator" w:id="0">
    <w:p w:rsidR="00170964" w:rsidRDefault="00170964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964" w:rsidRDefault="00170964" w:rsidP="00DB0F9F">
      <w:pPr>
        <w:spacing w:after="0" w:line="240" w:lineRule="auto"/>
      </w:pPr>
      <w:r>
        <w:separator/>
      </w:r>
    </w:p>
  </w:footnote>
  <w:footnote w:type="continuationSeparator" w:id="0">
    <w:p w:rsidR="00170964" w:rsidRDefault="00170964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35E" w:rsidRDefault="003A035E" w:rsidP="00C44980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B5678"/>
    <w:multiLevelType w:val="hybridMultilevel"/>
    <w:tmpl w:val="1B38AD24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4464A"/>
    <w:multiLevelType w:val="hybridMultilevel"/>
    <w:tmpl w:val="A712F6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64D2"/>
    <w:multiLevelType w:val="hybridMultilevel"/>
    <w:tmpl w:val="D420584E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75" w:hanging="360"/>
      </w:pPr>
    </w:lvl>
    <w:lvl w:ilvl="2" w:tplc="041B001B" w:tentative="1">
      <w:start w:val="1"/>
      <w:numFmt w:val="lowerRoman"/>
      <w:lvlText w:val="%3."/>
      <w:lvlJc w:val="right"/>
      <w:pPr>
        <w:ind w:left="1995" w:hanging="180"/>
      </w:pPr>
    </w:lvl>
    <w:lvl w:ilvl="3" w:tplc="041B000F" w:tentative="1">
      <w:start w:val="1"/>
      <w:numFmt w:val="decimal"/>
      <w:lvlText w:val="%4."/>
      <w:lvlJc w:val="left"/>
      <w:pPr>
        <w:ind w:left="2715" w:hanging="360"/>
      </w:pPr>
    </w:lvl>
    <w:lvl w:ilvl="4" w:tplc="041B0019" w:tentative="1">
      <w:start w:val="1"/>
      <w:numFmt w:val="lowerLetter"/>
      <w:lvlText w:val="%5."/>
      <w:lvlJc w:val="left"/>
      <w:pPr>
        <w:ind w:left="3435" w:hanging="360"/>
      </w:pPr>
    </w:lvl>
    <w:lvl w:ilvl="5" w:tplc="041B001B" w:tentative="1">
      <w:start w:val="1"/>
      <w:numFmt w:val="lowerRoman"/>
      <w:lvlText w:val="%6."/>
      <w:lvlJc w:val="right"/>
      <w:pPr>
        <w:ind w:left="4155" w:hanging="180"/>
      </w:pPr>
    </w:lvl>
    <w:lvl w:ilvl="6" w:tplc="041B000F" w:tentative="1">
      <w:start w:val="1"/>
      <w:numFmt w:val="decimal"/>
      <w:lvlText w:val="%7."/>
      <w:lvlJc w:val="left"/>
      <w:pPr>
        <w:ind w:left="4875" w:hanging="360"/>
      </w:pPr>
    </w:lvl>
    <w:lvl w:ilvl="7" w:tplc="041B0019" w:tentative="1">
      <w:start w:val="1"/>
      <w:numFmt w:val="lowerLetter"/>
      <w:lvlText w:val="%8."/>
      <w:lvlJc w:val="left"/>
      <w:pPr>
        <w:ind w:left="5595" w:hanging="360"/>
      </w:pPr>
    </w:lvl>
    <w:lvl w:ilvl="8" w:tplc="041B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0C8741AE"/>
    <w:multiLevelType w:val="multilevel"/>
    <w:tmpl w:val="534E27C8"/>
    <w:lvl w:ilvl="0">
      <w:start w:val="1"/>
      <w:numFmt w:val="decimal"/>
      <w:pStyle w:val="Popisobrzku"/>
      <w:suff w:val="space"/>
      <w:lvlText w:val="Obr.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1A87AA3"/>
    <w:multiLevelType w:val="hybridMultilevel"/>
    <w:tmpl w:val="3190E8B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B6B05"/>
    <w:multiLevelType w:val="hybridMultilevel"/>
    <w:tmpl w:val="E5466D6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60E05"/>
    <w:multiLevelType w:val="hybridMultilevel"/>
    <w:tmpl w:val="2780B3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067A4"/>
    <w:multiLevelType w:val="hybridMultilevel"/>
    <w:tmpl w:val="764CE180"/>
    <w:lvl w:ilvl="0" w:tplc="2B8E59CC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075684"/>
    <w:multiLevelType w:val="hybridMultilevel"/>
    <w:tmpl w:val="8878EA0E"/>
    <w:lvl w:ilvl="0" w:tplc="D9C609B0">
      <w:start w:val="1"/>
      <w:numFmt w:val="bullet"/>
      <w:pStyle w:val="Zoznam-neslova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974B2"/>
    <w:multiLevelType w:val="hybridMultilevel"/>
    <w:tmpl w:val="2BF484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409B9"/>
    <w:multiLevelType w:val="hybridMultilevel"/>
    <w:tmpl w:val="52DC1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7733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110015"/>
    <w:multiLevelType w:val="multilevel"/>
    <w:tmpl w:val="E512993A"/>
    <w:lvl w:ilvl="0">
      <w:start w:val="1"/>
      <w:numFmt w:val="decimal"/>
      <w:pStyle w:val="1Nadpis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adpis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3Nadpis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none"/>
      <w:pStyle w:val="4Nadpis"/>
      <w:suff w:val="nothing"/>
      <w:lvlText w:val=""/>
      <w:lvlJc w:val="left"/>
      <w:pPr>
        <w:ind w:left="357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FA64DD"/>
    <w:multiLevelType w:val="hybridMultilevel"/>
    <w:tmpl w:val="723AB7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4030B"/>
    <w:multiLevelType w:val="hybridMultilevel"/>
    <w:tmpl w:val="4468D5D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209E1"/>
    <w:multiLevelType w:val="multilevel"/>
    <w:tmpl w:val="30BADAB8"/>
    <w:lvl w:ilvl="0">
      <w:start w:val="1"/>
      <w:numFmt w:val="decimal"/>
      <w:pStyle w:val="Zoznam-slovan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rFonts w:hint="default"/>
      </w:rPr>
    </w:lvl>
  </w:abstractNum>
  <w:abstractNum w:abstractNumId="17" w15:restartNumberingAfterBreak="0">
    <w:nsid w:val="5CE808BF"/>
    <w:multiLevelType w:val="hybridMultilevel"/>
    <w:tmpl w:val="4C548338"/>
    <w:lvl w:ilvl="0" w:tplc="93A6F1F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B2F68"/>
    <w:multiLevelType w:val="hybridMultilevel"/>
    <w:tmpl w:val="E968DA7C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843A3"/>
    <w:multiLevelType w:val="hybridMultilevel"/>
    <w:tmpl w:val="FE0825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D2CF7"/>
    <w:multiLevelType w:val="hybridMultilevel"/>
    <w:tmpl w:val="5D62D1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B49E8"/>
    <w:multiLevelType w:val="hybridMultilevel"/>
    <w:tmpl w:val="27C64A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F7126"/>
    <w:multiLevelType w:val="multilevel"/>
    <w:tmpl w:val="23361532"/>
    <w:lvl w:ilvl="0">
      <w:start w:val="1"/>
      <w:numFmt w:val="decimal"/>
      <w:pStyle w:val="Nadpistabuky"/>
      <w:suff w:val="space"/>
      <w:lvlText w:val="Tab. 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rFonts w:hint="default"/>
      </w:rPr>
    </w:lvl>
  </w:abstractNum>
  <w:abstractNum w:abstractNumId="23" w15:restartNumberingAfterBreak="0">
    <w:nsid w:val="767A7E11"/>
    <w:multiLevelType w:val="hybridMultilevel"/>
    <w:tmpl w:val="5CEEA5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700AC"/>
    <w:multiLevelType w:val="hybridMultilevel"/>
    <w:tmpl w:val="D12894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5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19"/>
  </w:num>
  <w:num w:numId="12">
    <w:abstractNumId w:val="18"/>
  </w:num>
  <w:num w:numId="13">
    <w:abstractNumId w:val="10"/>
  </w:num>
  <w:num w:numId="14">
    <w:abstractNumId w:val="24"/>
  </w:num>
  <w:num w:numId="15">
    <w:abstractNumId w:val="5"/>
  </w:num>
  <w:num w:numId="16">
    <w:abstractNumId w:val="17"/>
  </w:num>
  <w:num w:numId="17">
    <w:abstractNumId w:val="0"/>
  </w:num>
  <w:num w:numId="18">
    <w:abstractNumId w:val="21"/>
  </w:num>
  <w:num w:numId="19">
    <w:abstractNumId w:val="9"/>
  </w:num>
  <w:num w:numId="20">
    <w:abstractNumId w:val="16"/>
  </w:num>
  <w:num w:numId="21">
    <w:abstractNumId w:val="4"/>
  </w:num>
  <w:num w:numId="22">
    <w:abstractNumId w:val="20"/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6"/>
    <w:lvlOverride w:ilvl="0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23"/>
  </w:num>
  <w:num w:numId="30">
    <w:abstractNumId w:val="14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21D"/>
    <w:rsid w:val="000041CB"/>
    <w:rsid w:val="00013F8D"/>
    <w:rsid w:val="00016343"/>
    <w:rsid w:val="00027006"/>
    <w:rsid w:val="000278EB"/>
    <w:rsid w:val="00033DD4"/>
    <w:rsid w:val="000345FC"/>
    <w:rsid w:val="0003663E"/>
    <w:rsid w:val="000378C9"/>
    <w:rsid w:val="00037E54"/>
    <w:rsid w:val="00051867"/>
    <w:rsid w:val="00054E4C"/>
    <w:rsid w:val="00077F00"/>
    <w:rsid w:val="00082E14"/>
    <w:rsid w:val="0008348F"/>
    <w:rsid w:val="00084EDD"/>
    <w:rsid w:val="00087187"/>
    <w:rsid w:val="000872F8"/>
    <w:rsid w:val="000908E6"/>
    <w:rsid w:val="000955F8"/>
    <w:rsid w:val="000A081A"/>
    <w:rsid w:val="000A71C6"/>
    <w:rsid w:val="000B08FA"/>
    <w:rsid w:val="000B7F14"/>
    <w:rsid w:val="000C20EA"/>
    <w:rsid w:val="000C4B7E"/>
    <w:rsid w:val="000D01A7"/>
    <w:rsid w:val="000D2334"/>
    <w:rsid w:val="000D23CD"/>
    <w:rsid w:val="000D26EC"/>
    <w:rsid w:val="000D6035"/>
    <w:rsid w:val="000D7012"/>
    <w:rsid w:val="000F03EB"/>
    <w:rsid w:val="0010030F"/>
    <w:rsid w:val="00112C83"/>
    <w:rsid w:val="001167CE"/>
    <w:rsid w:val="00131B60"/>
    <w:rsid w:val="0013303B"/>
    <w:rsid w:val="00135D14"/>
    <w:rsid w:val="001408AD"/>
    <w:rsid w:val="001501F3"/>
    <w:rsid w:val="00152D09"/>
    <w:rsid w:val="0015321A"/>
    <w:rsid w:val="001615DA"/>
    <w:rsid w:val="00170964"/>
    <w:rsid w:val="001717F7"/>
    <w:rsid w:val="00173A9B"/>
    <w:rsid w:val="00180C4A"/>
    <w:rsid w:val="00182D2A"/>
    <w:rsid w:val="00185DAA"/>
    <w:rsid w:val="00192057"/>
    <w:rsid w:val="001A08B2"/>
    <w:rsid w:val="001B7AE5"/>
    <w:rsid w:val="001C214B"/>
    <w:rsid w:val="001D15E8"/>
    <w:rsid w:val="001D3477"/>
    <w:rsid w:val="001D4A9D"/>
    <w:rsid w:val="001E7A77"/>
    <w:rsid w:val="001F021D"/>
    <w:rsid w:val="001F4C34"/>
    <w:rsid w:val="001F5601"/>
    <w:rsid w:val="001F73CA"/>
    <w:rsid w:val="001F79A8"/>
    <w:rsid w:val="00212EE7"/>
    <w:rsid w:val="002156ED"/>
    <w:rsid w:val="002348CB"/>
    <w:rsid w:val="0025515D"/>
    <w:rsid w:val="00263272"/>
    <w:rsid w:val="00264494"/>
    <w:rsid w:val="00270640"/>
    <w:rsid w:val="002761D0"/>
    <w:rsid w:val="002818A3"/>
    <w:rsid w:val="00281A87"/>
    <w:rsid w:val="00285321"/>
    <w:rsid w:val="002903D9"/>
    <w:rsid w:val="00293836"/>
    <w:rsid w:val="0029400C"/>
    <w:rsid w:val="00294ACE"/>
    <w:rsid w:val="002A0FFE"/>
    <w:rsid w:val="002A63B6"/>
    <w:rsid w:val="002D19CF"/>
    <w:rsid w:val="002E1D76"/>
    <w:rsid w:val="002E4FD0"/>
    <w:rsid w:val="002E5E73"/>
    <w:rsid w:val="002F3714"/>
    <w:rsid w:val="002F4D94"/>
    <w:rsid w:val="0030444E"/>
    <w:rsid w:val="003058C1"/>
    <w:rsid w:val="00307818"/>
    <w:rsid w:val="003109AC"/>
    <w:rsid w:val="00313DC1"/>
    <w:rsid w:val="003179E0"/>
    <w:rsid w:val="0034394B"/>
    <w:rsid w:val="00346A86"/>
    <w:rsid w:val="0036002F"/>
    <w:rsid w:val="00360FEC"/>
    <w:rsid w:val="0036150B"/>
    <w:rsid w:val="00365B20"/>
    <w:rsid w:val="00370F1B"/>
    <w:rsid w:val="003732D4"/>
    <w:rsid w:val="003840DA"/>
    <w:rsid w:val="00385A7D"/>
    <w:rsid w:val="003947D0"/>
    <w:rsid w:val="00395737"/>
    <w:rsid w:val="003A035E"/>
    <w:rsid w:val="003A31EE"/>
    <w:rsid w:val="003B04B1"/>
    <w:rsid w:val="003B4B8E"/>
    <w:rsid w:val="003C7CCE"/>
    <w:rsid w:val="003D33FA"/>
    <w:rsid w:val="003E13DF"/>
    <w:rsid w:val="003E6922"/>
    <w:rsid w:val="003E7CD4"/>
    <w:rsid w:val="00403C7E"/>
    <w:rsid w:val="00404BB3"/>
    <w:rsid w:val="004230FF"/>
    <w:rsid w:val="00434CA8"/>
    <w:rsid w:val="00437F0A"/>
    <w:rsid w:val="0044565D"/>
    <w:rsid w:val="0045007E"/>
    <w:rsid w:val="00451753"/>
    <w:rsid w:val="0045450F"/>
    <w:rsid w:val="004606E6"/>
    <w:rsid w:val="0046373B"/>
    <w:rsid w:val="00467BDE"/>
    <w:rsid w:val="00480DE4"/>
    <w:rsid w:val="004955F1"/>
    <w:rsid w:val="004A7C73"/>
    <w:rsid w:val="004B58BF"/>
    <w:rsid w:val="004C21B0"/>
    <w:rsid w:val="004C48B2"/>
    <w:rsid w:val="004E7B04"/>
    <w:rsid w:val="004F4247"/>
    <w:rsid w:val="004F5A49"/>
    <w:rsid w:val="00500FD3"/>
    <w:rsid w:val="00503347"/>
    <w:rsid w:val="005171FB"/>
    <w:rsid w:val="00517D45"/>
    <w:rsid w:val="005206AD"/>
    <w:rsid w:val="00533774"/>
    <w:rsid w:val="00535F68"/>
    <w:rsid w:val="00554BAD"/>
    <w:rsid w:val="00567D5A"/>
    <w:rsid w:val="00571686"/>
    <w:rsid w:val="00576712"/>
    <w:rsid w:val="005812F6"/>
    <w:rsid w:val="00587C9C"/>
    <w:rsid w:val="005A2A3B"/>
    <w:rsid w:val="005A5850"/>
    <w:rsid w:val="005B184D"/>
    <w:rsid w:val="005B42ED"/>
    <w:rsid w:val="005C21EE"/>
    <w:rsid w:val="005C6E8F"/>
    <w:rsid w:val="005D7539"/>
    <w:rsid w:val="005D7E76"/>
    <w:rsid w:val="005E12DA"/>
    <w:rsid w:val="005E528C"/>
    <w:rsid w:val="005E7293"/>
    <w:rsid w:val="005F0982"/>
    <w:rsid w:val="005F4E32"/>
    <w:rsid w:val="00601FD4"/>
    <w:rsid w:val="00611B5D"/>
    <w:rsid w:val="0061448B"/>
    <w:rsid w:val="00630A27"/>
    <w:rsid w:val="00632C20"/>
    <w:rsid w:val="006338EE"/>
    <w:rsid w:val="0063563D"/>
    <w:rsid w:val="00635CC4"/>
    <w:rsid w:val="00635D5B"/>
    <w:rsid w:val="00641A15"/>
    <w:rsid w:val="0064289F"/>
    <w:rsid w:val="006457A2"/>
    <w:rsid w:val="00650E9A"/>
    <w:rsid w:val="00660668"/>
    <w:rsid w:val="006711F7"/>
    <w:rsid w:val="00671971"/>
    <w:rsid w:val="00674D7C"/>
    <w:rsid w:val="00682F96"/>
    <w:rsid w:val="00692152"/>
    <w:rsid w:val="0069647C"/>
    <w:rsid w:val="006A0DDD"/>
    <w:rsid w:val="006A2F8A"/>
    <w:rsid w:val="006A441C"/>
    <w:rsid w:val="006B0B9E"/>
    <w:rsid w:val="006B13D0"/>
    <w:rsid w:val="006B37DD"/>
    <w:rsid w:val="006B6E5A"/>
    <w:rsid w:val="006B70EF"/>
    <w:rsid w:val="006C26F8"/>
    <w:rsid w:val="006C5E59"/>
    <w:rsid w:val="006C5FC0"/>
    <w:rsid w:val="006D33E6"/>
    <w:rsid w:val="006F47F4"/>
    <w:rsid w:val="0071587C"/>
    <w:rsid w:val="00726359"/>
    <w:rsid w:val="007379AF"/>
    <w:rsid w:val="00743373"/>
    <w:rsid w:val="007466BA"/>
    <w:rsid w:val="007613A2"/>
    <w:rsid w:val="00761D9A"/>
    <w:rsid w:val="00764113"/>
    <w:rsid w:val="00770925"/>
    <w:rsid w:val="0077204C"/>
    <w:rsid w:val="0077395B"/>
    <w:rsid w:val="0077530D"/>
    <w:rsid w:val="007753EA"/>
    <w:rsid w:val="00786469"/>
    <w:rsid w:val="007A4AD0"/>
    <w:rsid w:val="007A523C"/>
    <w:rsid w:val="007A6466"/>
    <w:rsid w:val="007A7F8D"/>
    <w:rsid w:val="007C33A4"/>
    <w:rsid w:val="007C5C4C"/>
    <w:rsid w:val="007C719D"/>
    <w:rsid w:val="007D300E"/>
    <w:rsid w:val="007D4447"/>
    <w:rsid w:val="007D4CA3"/>
    <w:rsid w:val="007D60FA"/>
    <w:rsid w:val="007D74E1"/>
    <w:rsid w:val="007E3A8D"/>
    <w:rsid w:val="007E686E"/>
    <w:rsid w:val="007F2BB8"/>
    <w:rsid w:val="00801345"/>
    <w:rsid w:val="00801F7F"/>
    <w:rsid w:val="00802A19"/>
    <w:rsid w:val="00803B7F"/>
    <w:rsid w:val="008067B4"/>
    <w:rsid w:val="00810C38"/>
    <w:rsid w:val="0081635E"/>
    <w:rsid w:val="008234E5"/>
    <w:rsid w:val="0082667D"/>
    <w:rsid w:val="008302F7"/>
    <w:rsid w:val="00831F60"/>
    <w:rsid w:val="00833D58"/>
    <w:rsid w:val="00833EA6"/>
    <w:rsid w:val="00835F33"/>
    <w:rsid w:val="00857202"/>
    <w:rsid w:val="0086092B"/>
    <w:rsid w:val="00870EA9"/>
    <w:rsid w:val="008711E0"/>
    <w:rsid w:val="00884952"/>
    <w:rsid w:val="00886638"/>
    <w:rsid w:val="00887397"/>
    <w:rsid w:val="00891A3A"/>
    <w:rsid w:val="00896861"/>
    <w:rsid w:val="008A4B3F"/>
    <w:rsid w:val="008A65D2"/>
    <w:rsid w:val="008A6CE2"/>
    <w:rsid w:val="008B03B4"/>
    <w:rsid w:val="008B5299"/>
    <w:rsid w:val="008B7838"/>
    <w:rsid w:val="008C5759"/>
    <w:rsid w:val="008C6750"/>
    <w:rsid w:val="008D5FE4"/>
    <w:rsid w:val="008E11E7"/>
    <w:rsid w:val="008E123B"/>
    <w:rsid w:val="008E1E79"/>
    <w:rsid w:val="008E54AD"/>
    <w:rsid w:val="008E5737"/>
    <w:rsid w:val="008E5B50"/>
    <w:rsid w:val="008E7236"/>
    <w:rsid w:val="008F1ED2"/>
    <w:rsid w:val="008F3237"/>
    <w:rsid w:val="008F68CA"/>
    <w:rsid w:val="00900274"/>
    <w:rsid w:val="0090744E"/>
    <w:rsid w:val="00910AE0"/>
    <w:rsid w:val="009123A4"/>
    <w:rsid w:val="00915C95"/>
    <w:rsid w:val="00916B4A"/>
    <w:rsid w:val="00920157"/>
    <w:rsid w:val="009244E0"/>
    <w:rsid w:val="009258EA"/>
    <w:rsid w:val="0093153A"/>
    <w:rsid w:val="00936723"/>
    <w:rsid w:val="00937BD1"/>
    <w:rsid w:val="00941801"/>
    <w:rsid w:val="00944F62"/>
    <w:rsid w:val="0096729A"/>
    <w:rsid w:val="00967816"/>
    <w:rsid w:val="0097005B"/>
    <w:rsid w:val="00980C3D"/>
    <w:rsid w:val="0098253E"/>
    <w:rsid w:val="00983445"/>
    <w:rsid w:val="009A1C1B"/>
    <w:rsid w:val="009A252E"/>
    <w:rsid w:val="009A71AF"/>
    <w:rsid w:val="009B1E6B"/>
    <w:rsid w:val="009C2796"/>
    <w:rsid w:val="009C431E"/>
    <w:rsid w:val="009D17B3"/>
    <w:rsid w:val="009E2E45"/>
    <w:rsid w:val="009F0455"/>
    <w:rsid w:val="00A06AAE"/>
    <w:rsid w:val="00A13F36"/>
    <w:rsid w:val="00A201B5"/>
    <w:rsid w:val="00A3061D"/>
    <w:rsid w:val="00A32CD7"/>
    <w:rsid w:val="00A33209"/>
    <w:rsid w:val="00A47984"/>
    <w:rsid w:val="00A556B7"/>
    <w:rsid w:val="00A55AA8"/>
    <w:rsid w:val="00A5615C"/>
    <w:rsid w:val="00A56799"/>
    <w:rsid w:val="00A60B06"/>
    <w:rsid w:val="00A7208D"/>
    <w:rsid w:val="00A747D3"/>
    <w:rsid w:val="00A81DCA"/>
    <w:rsid w:val="00A829D8"/>
    <w:rsid w:val="00A83A5D"/>
    <w:rsid w:val="00A83B1F"/>
    <w:rsid w:val="00A84966"/>
    <w:rsid w:val="00A90107"/>
    <w:rsid w:val="00A90F32"/>
    <w:rsid w:val="00A91B1D"/>
    <w:rsid w:val="00A94A27"/>
    <w:rsid w:val="00A953C7"/>
    <w:rsid w:val="00A976FE"/>
    <w:rsid w:val="00AB2830"/>
    <w:rsid w:val="00AC6D4D"/>
    <w:rsid w:val="00AD0F4F"/>
    <w:rsid w:val="00AE41B4"/>
    <w:rsid w:val="00AE5AA0"/>
    <w:rsid w:val="00AE65BF"/>
    <w:rsid w:val="00B0274D"/>
    <w:rsid w:val="00B05EB7"/>
    <w:rsid w:val="00B102B8"/>
    <w:rsid w:val="00B10708"/>
    <w:rsid w:val="00B1131E"/>
    <w:rsid w:val="00B122B1"/>
    <w:rsid w:val="00B13F89"/>
    <w:rsid w:val="00B22DBB"/>
    <w:rsid w:val="00B24704"/>
    <w:rsid w:val="00B26C59"/>
    <w:rsid w:val="00B41EA0"/>
    <w:rsid w:val="00B42090"/>
    <w:rsid w:val="00B4350B"/>
    <w:rsid w:val="00B45252"/>
    <w:rsid w:val="00B50F4E"/>
    <w:rsid w:val="00B56792"/>
    <w:rsid w:val="00B6261B"/>
    <w:rsid w:val="00B66B2A"/>
    <w:rsid w:val="00B751A7"/>
    <w:rsid w:val="00B9219E"/>
    <w:rsid w:val="00BA1466"/>
    <w:rsid w:val="00BB0CE9"/>
    <w:rsid w:val="00BB7F6B"/>
    <w:rsid w:val="00BC34F6"/>
    <w:rsid w:val="00BC76A0"/>
    <w:rsid w:val="00BD6100"/>
    <w:rsid w:val="00BD6FA4"/>
    <w:rsid w:val="00BF0374"/>
    <w:rsid w:val="00BF50F7"/>
    <w:rsid w:val="00BF5879"/>
    <w:rsid w:val="00C00DA1"/>
    <w:rsid w:val="00C01035"/>
    <w:rsid w:val="00C06079"/>
    <w:rsid w:val="00C14FC9"/>
    <w:rsid w:val="00C2000F"/>
    <w:rsid w:val="00C21023"/>
    <w:rsid w:val="00C24D5C"/>
    <w:rsid w:val="00C24E87"/>
    <w:rsid w:val="00C26E50"/>
    <w:rsid w:val="00C27413"/>
    <w:rsid w:val="00C277C6"/>
    <w:rsid w:val="00C27F33"/>
    <w:rsid w:val="00C32A0B"/>
    <w:rsid w:val="00C332A6"/>
    <w:rsid w:val="00C36F4C"/>
    <w:rsid w:val="00C37F35"/>
    <w:rsid w:val="00C44980"/>
    <w:rsid w:val="00C737C7"/>
    <w:rsid w:val="00C74B92"/>
    <w:rsid w:val="00C846A2"/>
    <w:rsid w:val="00CA0155"/>
    <w:rsid w:val="00CA1E6E"/>
    <w:rsid w:val="00CA32C7"/>
    <w:rsid w:val="00CA40BF"/>
    <w:rsid w:val="00CB2745"/>
    <w:rsid w:val="00CC00C5"/>
    <w:rsid w:val="00CC058D"/>
    <w:rsid w:val="00CC1C16"/>
    <w:rsid w:val="00CC35A7"/>
    <w:rsid w:val="00CC5BA6"/>
    <w:rsid w:val="00CC6605"/>
    <w:rsid w:val="00CD167E"/>
    <w:rsid w:val="00CE065C"/>
    <w:rsid w:val="00CE783C"/>
    <w:rsid w:val="00CF2D67"/>
    <w:rsid w:val="00CF2E1D"/>
    <w:rsid w:val="00D021A0"/>
    <w:rsid w:val="00D24278"/>
    <w:rsid w:val="00D464CE"/>
    <w:rsid w:val="00D47840"/>
    <w:rsid w:val="00D56F46"/>
    <w:rsid w:val="00D577FB"/>
    <w:rsid w:val="00D602CB"/>
    <w:rsid w:val="00D7231B"/>
    <w:rsid w:val="00D72D22"/>
    <w:rsid w:val="00D73F7D"/>
    <w:rsid w:val="00D75BD3"/>
    <w:rsid w:val="00D84308"/>
    <w:rsid w:val="00DB0F9F"/>
    <w:rsid w:val="00DB252E"/>
    <w:rsid w:val="00DB5399"/>
    <w:rsid w:val="00DC29E5"/>
    <w:rsid w:val="00DE2BB6"/>
    <w:rsid w:val="00DE3239"/>
    <w:rsid w:val="00DE3FB0"/>
    <w:rsid w:val="00DF0FA6"/>
    <w:rsid w:val="00DF1447"/>
    <w:rsid w:val="00E12622"/>
    <w:rsid w:val="00E15173"/>
    <w:rsid w:val="00E168AE"/>
    <w:rsid w:val="00E17788"/>
    <w:rsid w:val="00E47BE9"/>
    <w:rsid w:val="00E50DB0"/>
    <w:rsid w:val="00E55277"/>
    <w:rsid w:val="00E64673"/>
    <w:rsid w:val="00E67F09"/>
    <w:rsid w:val="00E71191"/>
    <w:rsid w:val="00E73686"/>
    <w:rsid w:val="00E82358"/>
    <w:rsid w:val="00E85748"/>
    <w:rsid w:val="00E95057"/>
    <w:rsid w:val="00EB5819"/>
    <w:rsid w:val="00EC1FF0"/>
    <w:rsid w:val="00EC372E"/>
    <w:rsid w:val="00ED0DD6"/>
    <w:rsid w:val="00ED2A43"/>
    <w:rsid w:val="00EE0FB0"/>
    <w:rsid w:val="00EE4A1D"/>
    <w:rsid w:val="00EE59D4"/>
    <w:rsid w:val="00EF0135"/>
    <w:rsid w:val="00EF1AEB"/>
    <w:rsid w:val="00EF354D"/>
    <w:rsid w:val="00F02ED6"/>
    <w:rsid w:val="00F046CA"/>
    <w:rsid w:val="00F14C61"/>
    <w:rsid w:val="00F1565B"/>
    <w:rsid w:val="00F178F8"/>
    <w:rsid w:val="00F24C1D"/>
    <w:rsid w:val="00F4669E"/>
    <w:rsid w:val="00F51F91"/>
    <w:rsid w:val="00F54EEC"/>
    <w:rsid w:val="00F5510B"/>
    <w:rsid w:val="00F62702"/>
    <w:rsid w:val="00F8223A"/>
    <w:rsid w:val="00F930B6"/>
    <w:rsid w:val="00F93F91"/>
    <w:rsid w:val="00F9585C"/>
    <w:rsid w:val="00F96BA5"/>
    <w:rsid w:val="00FA1979"/>
    <w:rsid w:val="00FA4C6C"/>
    <w:rsid w:val="00FA6C5A"/>
    <w:rsid w:val="00FB3191"/>
    <w:rsid w:val="00FC221E"/>
    <w:rsid w:val="00FC3572"/>
    <w:rsid w:val="00FC4D2F"/>
    <w:rsid w:val="00FD61EF"/>
    <w:rsid w:val="00FE546D"/>
    <w:rsid w:val="00FF0EA6"/>
    <w:rsid w:val="00FF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D442EB"/>
  <w15:chartTrackingRefBased/>
  <w15:docId w15:val="{B6FFAC77-9318-4B1D-9880-08CCA728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Odstavec"/>
    <w:link w:val="2NadpisChar"/>
    <w:qFormat/>
    <w:rsid w:val="006C5FC0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Odstavec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6C5FC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Odstavec"/>
    <w:link w:val="3NadpisChar"/>
    <w:qFormat/>
    <w:rsid w:val="006C5FC0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6C5FC0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Odstavec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59"/>
    <w:rsid w:val="00B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A6C5A"/>
    <w:pPr>
      <w:spacing w:after="160"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DB0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173A9B"/>
    <w:pPr>
      <w:spacing w:after="120"/>
      <w:ind w:left="284" w:hanging="284"/>
      <w:jc w:val="both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Odstavec">
    <w:name w:val="Odstavec"/>
    <w:basedOn w:val="Normal"/>
    <w:qFormat/>
    <w:rsid w:val="00027006"/>
    <w:pPr>
      <w:jc w:val="both"/>
    </w:pPr>
  </w:style>
  <w:style w:type="character" w:styleId="Emphasis">
    <w:name w:val="Emphasis"/>
    <w:basedOn w:val="DefaultParagraphFont"/>
    <w:uiPriority w:val="20"/>
    <w:qFormat/>
    <w:rsid w:val="00DC29E5"/>
    <w:rPr>
      <w:i/>
      <w:iCs/>
    </w:rPr>
  </w:style>
  <w:style w:type="paragraph" w:customStyle="1" w:styleId="InspirationQuoteAuthor">
    <w:name w:val="Inspiration Quote Author"/>
    <w:basedOn w:val="Normal"/>
    <w:next w:val="Normal"/>
    <w:rsid w:val="005B42ED"/>
    <w:pPr>
      <w:keepNext/>
      <w:ind w:left="4253"/>
      <w:jc w:val="right"/>
    </w:pPr>
    <w:rPr>
      <w:sz w:val="20"/>
      <w:szCs w:val="20"/>
    </w:rPr>
  </w:style>
  <w:style w:type="paragraph" w:customStyle="1" w:styleId="InspirationQuote">
    <w:name w:val="Inspiration Quote"/>
    <w:basedOn w:val="Normal"/>
    <w:next w:val="InspirationQuoteAuthor"/>
    <w:qFormat/>
    <w:rsid w:val="005B42ED"/>
    <w:pPr>
      <w:keepNext/>
      <w:spacing w:before="80" w:after="0"/>
      <w:ind w:left="3969"/>
      <w:jc w:val="center"/>
    </w:pPr>
    <w:rPr>
      <w:i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1E7A77"/>
    <w:rPr>
      <w:color w:val="2B579A"/>
      <w:shd w:val="clear" w:color="auto" w:fill="E6E6E6"/>
    </w:rPr>
  </w:style>
  <w:style w:type="character" w:customStyle="1" w:styleId="URL">
    <w:name w:val="URL"/>
    <w:basedOn w:val="DefaultParagraphFont"/>
    <w:uiPriority w:val="1"/>
    <w:rsid w:val="00FC221E"/>
    <w:rPr>
      <w:sz w:val="20"/>
      <w:szCs w:val="20"/>
    </w:rPr>
  </w:style>
  <w:style w:type="paragraph" w:customStyle="1" w:styleId="Zoznam-neslovan">
    <w:name w:val="Zoznam - nečíslovaný"/>
    <w:basedOn w:val="Normal"/>
    <w:rsid w:val="008F3237"/>
    <w:pPr>
      <w:numPr>
        <w:numId w:val="19"/>
      </w:numPr>
      <w:ind w:left="714" w:hanging="357"/>
      <w:contextualSpacing/>
      <w:jc w:val="both"/>
    </w:pPr>
  </w:style>
  <w:style w:type="character" w:styleId="Strong">
    <w:name w:val="Strong"/>
    <w:basedOn w:val="DefaultParagraphFont"/>
    <w:uiPriority w:val="22"/>
    <w:qFormat/>
    <w:rsid w:val="001A08B2"/>
    <w:rPr>
      <w:b/>
      <w:bCs/>
    </w:rPr>
  </w:style>
  <w:style w:type="paragraph" w:customStyle="1" w:styleId="Zoznam-slovan">
    <w:name w:val="Zoznam - číslovaný"/>
    <w:basedOn w:val="Zoznam-neslovan"/>
    <w:rsid w:val="00AD0F4F"/>
    <w:pPr>
      <w:numPr>
        <w:numId w:val="20"/>
      </w:numPr>
    </w:pPr>
  </w:style>
  <w:style w:type="paragraph" w:customStyle="1" w:styleId="Obrzok">
    <w:name w:val="Obrázok"/>
    <w:basedOn w:val="Normal"/>
    <w:next w:val="Popisobrzku"/>
    <w:rsid w:val="002348CB"/>
    <w:pPr>
      <w:spacing w:after="0"/>
      <w:jc w:val="center"/>
    </w:pPr>
  </w:style>
  <w:style w:type="paragraph" w:customStyle="1" w:styleId="Popisobrzku">
    <w:name w:val="Popis obrázku"/>
    <w:basedOn w:val="Normal"/>
    <w:next w:val="Odstavec"/>
    <w:rsid w:val="002348CB"/>
    <w:pPr>
      <w:numPr>
        <w:numId w:val="21"/>
      </w:numPr>
      <w:jc w:val="center"/>
    </w:pPr>
  </w:style>
  <w:style w:type="paragraph" w:customStyle="1" w:styleId="Rovnica">
    <w:name w:val="Rovnica"/>
    <w:basedOn w:val="Normal"/>
    <w:next w:val="Odstavec"/>
    <w:rsid w:val="00CA0155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A015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2C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2C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2C83"/>
    <w:rPr>
      <w:vertAlign w:val="superscript"/>
    </w:rPr>
  </w:style>
  <w:style w:type="paragraph" w:customStyle="1" w:styleId="Popisobrzku-viacriadkov">
    <w:name w:val="Popis obrázku - viacriadkový"/>
    <w:basedOn w:val="Popisobrzku"/>
    <w:next w:val="Odstavec"/>
    <w:rsid w:val="008E11E7"/>
    <w:pPr>
      <w:jc w:val="both"/>
    </w:pPr>
  </w:style>
  <w:style w:type="paragraph" w:customStyle="1" w:styleId="Nadpistabuky">
    <w:name w:val="Nadpis tabuľky"/>
    <w:basedOn w:val="Normal"/>
    <w:rsid w:val="00DF1447"/>
    <w:pPr>
      <w:keepNext/>
      <w:numPr>
        <w:numId w:val="28"/>
      </w:numPr>
      <w:jc w:val="center"/>
    </w:pPr>
  </w:style>
  <w:style w:type="paragraph" w:customStyle="1" w:styleId="Popistabuky">
    <w:name w:val="Popis tabuľky"/>
    <w:basedOn w:val="Normal"/>
    <w:next w:val="Odstavec"/>
    <w:rsid w:val="003E6922"/>
    <w:pPr>
      <w:spacing w:before="40" w:after="200"/>
      <w:jc w:val="center"/>
    </w:pPr>
    <w:rPr>
      <w:sz w:val="20"/>
      <w:szCs w:val="20"/>
    </w:rPr>
  </w:style>
  <w:style w:type="paragraph" w:customStyle="1" w:styleId="Tabuka">
    <w:name w:val="Tabuľka"/>
    <w:basedOn w:val="Normal"/>
    <w:next w:val="Popistabuky"/>
    <w:rsid w:val="009C431E"/>
    <w:pPr>
      <w:keepNext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B6261B"/>
    <w:rPr>
      <w:color w:val="808080"/>
      <w:shd w:val="clear" w:color="auto" w:fill="E6E6E6"/>
    </w:rPr>
  </w:style>
  <w:style w:type="table" w:styleId="PlainTable2">
    <w:name w:val="Plain Table 2"/>
    <w:basedOn w:val="TableNormal"/>
    <w:uiPriority w:val="42"/>
    <w:rsid w:val="009678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2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4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Documents\P&#352;\Z&#225;vere&#269;n&#225;%20pr&#225;ca\poznamky\sablona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1B8D5E6E-DC8D-4EB4-9570-0898AE697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14750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 Puheim</cp:lastModifiedBy>
  <cp:revision>13</cp:revision>
  <cp:lastPrinted>2014-03-17T12:58:00Z</cp:lastPrinted>
  <dcterms:created xsi:type="dcterms:W3CDTF">2017-05-24T18:07:00Z</dcterms:created>
  <dcterms:modified xsi:type="dcterms:W3CDTF">2017-12-14T01:16:00Z</dcterms:modified>
</cp:coreProperties>
</file>