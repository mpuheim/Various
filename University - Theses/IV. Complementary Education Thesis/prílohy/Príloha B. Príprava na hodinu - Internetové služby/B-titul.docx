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2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867"/>
      </w:tblGrid>
      <w:tr w:rsidR="00B102B8" w:rsidRPr="00A829D8" w:rsidTr="00E71191">
        <w:trPr>
          <w:trHeight w:val="5330"/>
        </w:trPr>
        <w:tc>
          <w:tcPr>
            <w:tcW w:w="5000" w:type="pct"/>
            <w:gridSpan w:val="2"/>
          </w:tcPr>
          <w:p w:rsidR="00B102B8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</w:t>
            </w:r>
            <w:r w:rsidR="00285321">
              <w:rPr>
                <w:b/>
                <w:sz w:val="36"/>
              </w:rPr>
              <w:t> </w:t>
            </w:r>
            <w:r w:rsidRPr="00A829D8">
              <w:rPr>
                <w:b/>
                <w:sz w:val="36"/>
              </w:rPr>
              <w:t>KOŠICIACH</w:t>
            </w:r>
          </w:p>
          <w:p w:rsidR="00285321" w:rsidRPr="00285321" w:rsidRDefault="00285321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>
              <w:rPr>
                <w:b/>
                <w:sz w:val="30"/>
                <w:szCs w:val="30"/>
              </w:rPr>
              <w:t>KATEDRA INŽINIERSKEJ PEDAGOGIKY</w:t>
            </w:r>
          </w:p>
        </w:tc>
      </w:tr>
      <w:tr w:rsidR="00B102B8" w:rsidRPr="00A829D8" w:rsidTr="00E71191">
        <w:trPr>
          <w:trHeight w:val="2161"/>
        </w:trPr>
        <w:tc>
          <w:tcPr>
            <w:tcW w:w="5000" w:type="pct"/>
            <w:gridSpan w:val="2"/>
            <w:vAlign w:val="center"/>
          </w:tcPr>
          <w:p w:rsidR="00B102B8" w:rsidRDefault="00285321" w:rsidP="00B102B8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AKO MOTIVOVAŤ</w:t>
            </w:r>
            <w:r w:rsidR="0077395B">
              <w:rPr>
                <w:b/>
                <w:sz w:val="36"/>
                <w:szCs w:val="36"/>
              </w:rPr>
              <w:t xml:space="preserve"> ŽIAKOV PRI VÝUČBE INFORMATIKY</w:t>
            </w:r>
          </w:p>
          <w:p w:rsidR="0077395B" w:rsidRPr="0077395B" w:rsidRDefault="0077395B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Záverečná práca </w:t>
            </w:r>
            <w:r w:rsidR="00E71191"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oplňujúceho pedagogického štúdia</w:t>
            </w:r>
          </w:p>
        </w:tc>
      </w:tr>
      <w:tr w:rsidR="00B102B8" w:rsidRPr="00A829D8" w:rsidTr="00E71191">
        <w:trPr>
          <w:trHeight w:val="4768"/>
        </w:trPr>
        <w:tc>
          <w:tcPr>
            <w:tcW w:w="5000" w:type="pct"/>
            <w:gridSpan w:val="2"/>
          </w:tcPr>
          <w:p w:rsidR="00B102B8" w:rsidRPr="0045450F" w:rsidRDefault="0045450F" w:rsidP="0045450F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45450F">
              <w:rPr>
                <w:sz w:val="24"/>
                <w:szCs w:val="24"/>
              </w:rPr>
              <w:t xml:space="preserve">Príloha </w:t>
            </w:r>
            <w:r w:rsidR="00C44980">
              <w:rPr>
                <w:sz w:val="24"/>
                <w:szCs w:val="24"/>
              </w:rPr>
              <w:t>B</w:t>
            </w:r>
            <w:r w:rsidRPr="0045450F">
              <w:rPr>
                <w:sz w:val="24"/>
                <w:szCs w:val="24"/>
              </w:rPr>
              <w:t xml:space="preserve">: </w:t>
            </w:r>
            <w:bookmarkStart w:id="0" w:name="_GoBack"/>
            <w:bookmarkEnd w:id="0"/>
            <w:r w:rsidR="00C44980" w:rsidRPr="00C44980">
              <w:rPr>
                <w:sz w:val="24"/>
                <w:szCs w:val="24"/>
              </w:rPr>
              <w:t>Príprava na hodinu - Internetové služby</w:t>
            </w:r>
          </w:p>
        </w:tc>
      </w:tr>
      <w:tr w:rsidR="00764113" w:rsidRPr="00A829D8" w:rsidTr="00E71191">
        <w:trPr>
          <w:trHeight w:val="652"/>
        </w:trPr>
        <w:tc>
          <w:tcPr>
            <w:tcW w:w="1156" w:type="pct"/>
            <w:vAlign w:val="bottom"/>
          </w:tcPr>
          <w:p w:rsidR="00764113" w:rsidRPr="00A829D8" w:rsidRDefault="00764113" w:rsidP="00764113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C44980">
              <w:rPr>
                <w:b/>
                <w:noProof/>
                <w:sz w:val="32"/>
              </w:rPr>
              <w:t>2017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44" w:type="pct"/>
            <w:vAlign w:val="bottom"/>
          </w:tcPr>
          <w:p w:rsidR="00764113" w:rsidRPr="00A829D8" w:rsidRDefault="005E528C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Ing. Michal Puheim</w:t>
            </w:r>
          </w:p>
        </w:tc>
      </w:tr>
    </w:tbl>
    <w:p w:rsidR="006711F7" w:rsidRDefault="006711F7" w:rsidP="00C44980">
      <w:pPr>
        <w:pStyle w:val="TOCHeading"/>
      </w:pPr>
    </w:p>
    <w:sectPr w:rsidR="006711F7" w:rsidSect="00BC34F6">
      <w:headerReference w:type="default" r:id="rId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850" w:rsidRDefault="005A5850" w:rsidP="00DB0F9F">
      <w:pPr>
        <w:spacing w:after="0" w:line="240" w:lineRule="auto"/>
      </w:pPr>
      <w:r>
        <w:separator/>
      </w:r>
    </w:p>
  </w:endnote>
  <w:endnote w:type="continuationSeparator" w:id="0">
    <w:p w:rsidR="005A5850" w:rsidRDefault="005A5850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850" w:rsidRDefault="005A5850" w:rsidP="00DB0F9F">
      <w:pPr>
        <w:spacing w:after="0" w:line="240" w:lineRule="auto"/>
      </w:pPr>
      <w:r>
        <w:separator/>
      </w:r>
    </w:p>
  </w:footnote>
  <w:footnote w:type="continuationSeparator" w:id="0">
    <w:p w:rsidR="005A5850" w:rsidRDefault="005A5850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5E" w:rsidRDefault="003A035E" w:rsidP="00C4498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C8741AE"/>
    <w:multiLevelType w:val="multilevel"/>
    <w:tmpl w:val="534E27C8"/>
    <w:lvl w:ilvl="0">
      <w:start w:val="1"/>
      <w:numFmt w:val="decimal"/>
      <w:pStyle w:val="Popisobrzku"/>
      <w:suff w:val="space"/>
      <w:lvlText w:val="Obr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075684"/>
    <w:multiLevelType w:val="hybridMultilevel"/>
    <w:tmpl w:val="8878EA0E"/>
    <w:lvl w:ilvl="0" w:tplc="D9C609B0">
      <w:start w:val="1"/>
      <w:numFmt w:val="bullet"/>
      <w:pStyle w:val="Zoznam-neslov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110015"/>
    <w:multiLevelType w:val="multilevel"/>
    <w:tmpl w:val="E512993A"/>
    <w:lvl w:ilvl="0">
      <w:start w:val="1"/>
      <w:numFmt w:val="decimal"/>
      <w:pStyle w:val="1Nadpis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adpis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Nadpis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none"/>
      <w:pStyle w:val="4Nadpis"/>
      <w:suff w:val="nothing"/>
      <w:lvlText w:val="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FA64DD"/>
    <w:multiLevelType w:val="hybridMultilevel"/>
    <w:tmpl w:val="723AB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E1"/>
    <w:multiLevelType w:val="multilevel"/>
    <w:tmpl w:val="30BADAB8"/>
    <w:lvl w:ilvl="0">
      <w:start w:val="1"/>
      <w:numFmt w:val="decimal"/>
      <w:pStyle w:val="Zoznam-slovan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17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D2CF7"/>
    <w:multiLevelType w:val="hybridMultilevel"/>
    <w:tmpl w:val="5D62D1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F7126"/>
    <w:multiLevelType w:val="multilevel"/>
    <w:tmpl w:val="23361532"/>
    <w:lvl w:ilvl="0">
      <w:start w:val="1"/>
      <w:numFmt w:val="decimal"/>
      <w:pStyle w:val="Nadpistabuky"/>
      <w:suff w:val="space"/>
      <w:lvlText w:val="Tab. 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3" w15:restartNumberingAfterBreak="0">
    <w:nsid w:val="767A7E11"/>
    <w:multiLevelType w:val="hybridMultilevel"/>
    <w:tmpl w:val="5CEEA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9"/>
  </w:num>
  <w:num w:numId="12">
    <w:abstractNumId w:val="18"/>
  </w:num>
  <w:num w:numId="13">
    <w:abstractNumId w:val="10"/>
  </w:num>
  <w:num w:numId="14">
    <w:abstractNumId w:val="24"/>
  </w:num>
  <w:num w:numId="15">
    <w:abstractNumId w:val="5"/>
  </w:num>
  <w:num w:numId="16">
    <w:abstractNumId w:val="17"/>
  </w:num>
  <w:num w:numId="17">
    <w:abstractNumId w:val="0"/>
  </w:num>
  <w:num w:numId="18">
    <w:abstractNumId w:val="21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3"/>
  </w:num>
  <w:num w:numId="30">
    <w:abstractNumId w:val="1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D"/>
    <w:rsid w:val="000041CB"/>
    <w:rsid w:val="00013F8D"/>
    <w:rsid w:val="00016343"/>
    <w:rsid w:val="00027006"/>
    <w:rsid w:val="000278EB"/>
    <w:rsid w:val="00033DD4"/>
    <w:rsid w:val="000345FC"/>
    <w:rsid w:val="0003663E"/>
    <w:rsid w:val="000378C9"/>
    <w:rsid w:val="00037E54"/>
    <w:rsid w:val="00051867"/>
    <w:rsid w:val="00054E4C"/>
    <w:rsid w:val="00077F00"/>
    <w:rsid w:val="00082E14"/>
    <w:rsid w:val="0008348F"/>
    <w:rsid w:val="00084EDD"/>
    <w:rsid w:val="00087187"/>
    <w:rsid w:val="000872F8"/>
    <w:rsid w:val="000908E6"/>
    <w:rsid w:val="000955F8"/>
    <w:rsid w:val="000A081A"/>
    <w:rsid w:val="000A71C6"/>
    <w:rsid w:val="000B08FA"/>
    <w:rsid w:val="000B7F14"/>
    <w:rsid w:val="000C20EA"/>
    <w:rsid w:val="000C4B7E"/>
    <w:rsid w:val="000D01A7"/>
    <w:rsid w:val="000D2334"/>
    <w:rsid w:val="000D23CD"/>
    <w:rsid w:val="000D26EC"/>
    <w:rsid w:val="000D6035"/>
    <w:rsid w:val="000D7012"/>
    <w:rsid w:val="000F03EB"/>
    <w:rsid w:val="0010030F"/>
    <w:rsid w:val="00112C83"/>
    <w:rsid w:val="001167CE"/>
    <w:rsid w:val="00131B60"/>
    <w:rsid w:val="0013303B"/>
    <w:rsid w:val="00135D14"/>
    <w:rsid w:val="001408AD"/>
    <w:rsid w:val="001501F3"/>
    <w:rsid w:val="00152D09"/>
    <w:rsid w:val="0015321A"/>
    <w:rsid w:val="001615DA"/>
    <w:rsid w:val="001717F7"/>
    <w:rsid w:val="00173A9B"/>
    <w:rsid w:val="00180C4A"/>
    <w:rsid w:val="00182D2A"/>
    <w:rsid w:val="00185DAA"/>
    <w:rsid w:val="00192057"/>
    <w:rsid w:val="001A08B2"/>
    <w:rsid w:val="001B7AE5"/>
    <w:rsid w:val="001C214B"/>
    <w:rsid w:val="001D15E8"/>
    <w:rsid w:val="001D3477"/>
    <w:rsid w:val="001D4A9D"/>
    <w:rsid w:val="001E7A77"/>
    <w:rsid w:val="001F021D"/>
    <w:rsid w:val="001F4C34"/>
    <w:rsid w:val="001F5601"/>
    <w:rsid w:val="001F73CA"/>
    <w:rsid w:val="001F79A8"/>
    <w:rsid w:val="00212EE7"/>
    <w:rsid w:val="002156ED"/>
    <w:rsid w:val="002348CB"/>
    <w:rsid w:val="0025515D"/>
    <w:rsid w:val="00263272"/>
    <w:rsid w:val="00264494"/>
    <w:rsid w:val="00270640"/>
    <w:rsid w:val="002761D0"/>
    <w:rsid w:val="002818A3"/>
    <w:rsid w:val="00281A87"/>
    <w:rsid w:val="00285321"/>
    <w:rsid w:val="002903D9"/>
    <w:rsid w:val="00293836"/>
    <w:rsid w:val="0029400C"/>
    <w:rsid w:val="00294ACE"/>
    <w:rsid w:val="002A0FFE"/>
    <w:rsid w:val="002A63B6"/>
    <w:rsid w:val="002D19CF"/>
    <w:rsid w:val="002E1D76"/>
    <w:rsid w:val="002E4FD0"/>
    <w:rsid w:val="002E5E73"/>
    <w:rsid w:val="002F3714"/>
    <w:rsid w:val="002F4D94"/>
    <w:rsid w:val="0030444E"/>
    <w:rsid w:val="003058C1"/>
    <w:rsid w:val="00307818"/>
    <w:rsid w:val="003109AC"/>
    <w:rsid w:val="00313DC1"/>
    <w:rsid w:val="003179E0"/>
    <w:rsid w:val="0034394B"/>
    <w:rsid w:val="00346A86"/>
    <w:rsid w:val="0036002F"/>
    <w:rsid w:val="00360FEC"/>
    <w:rsid w:val="0036150B"/>
    <w:rsid w:val="00365B20"/>
    <w:rsid w:val="00370F1B"/>
    <w:rsid w:val="003732D4"/>
    <w:rsid w:val="003840DA"/>
    <w:rsid w:val="00385A7D"/>
    <w:rsid w:val="003947D0"/>
    <w:rsid w:val="00395737"/>
    <w:rsid w:val="003A035E"/>
    <w:rsid w:val="003A31EE"/>
    <w:rsid w:val="003B04B1"/>
    <w:rsid w:val="003B4B8E"/>
    <w:rsid w:val="003C7CCE"/>
    <w:rsid w:val="003D33FA"/>
    <w:rsid w:val="003E13DF"/>
    <w:rsid w:val="003E6922"/>
    <w:rsid w:val="003E7CD4"/>
    <w:rsid w:val="00403C7E"/>
    <w:rsid w:val="00404BB3"/>
    <w:rsid w:val="004230FF"/>
    <w:rsid w:val="00434CA8"/>
    <w:rsid w:val="00437F0A"/>
    <w:rsid w:val="0044565D"/>
    <w:rsid w:val="0045007E"/>
    <w:rsid w:val="00451753"/>
    <w:rsid w:val="0045450F"/>
    <w:rsid w:val="004606E6"/>
    <w:rsid w:val="0046373B"/>
    <w:rsid w:val="00467BDE"/>
    <w:rsid w:val="00480DE4"/>
    <w:rsid w:val="004955F1"/>
    <w:rsid w:val="004A7C73"/>
    <w:rsid w:val="004B58BF"/>
    <w:rsid w:val="004C21B0"/>
    <w:rsid w:val="004C48B2"/>
    <w:rsid w:val="004E7B04"/>
    <w:rsid w:val="004F4247"/>
    <w:rsid w:val="004F5A49"/>
    <w:rsid w:val="00500FD3"/>
    <w:rsid w:val="00503347"/>
    <w:rsid w:val="005171FB"/>
    <w:rsid w:val="00517D45"/>
    <w:rsid w:val="005206AD"/>
    <w:rsid w:val="00533774"/>
    <w:rsid w:val="00535F68"/>
    <w:rsid w:val="00554BAD"/>
    <w:rsid w:val="00567D5A"/>
    <w:rsid w:val="00571686"/>
    <w:rsid w:val="00576712"/>
    <w:rsid w:val="005812F6"/>
    <w:rsid w:val="00587C9C"/>
    <w:rsid w:val="005A2A3B"/>
    <w:rsid w:val="005A5850"/>
    <w:rsid w:val="005B184D"/>
    <w:rsid w:val="005B42ED"/>
    <w:rsid w:val="005C21EE"/>
    <w:rsid w:val="005C6E8F"/>
    <w:rsid w:val="005D7539"/>
    <w:rsid w:val="005D7E76"/>
    <w:rsid w:val="005E12DA"/>
    <w:rsid w:val="005E528C"/>
    <w:rsid w:val="005E7293"/>
    <w:rsid w:val="005F0982"/>
    <w:rsid w:val="005F4E32"/>
    <w:rsid w:val="00611B5D"/>
    <w:rsid w:val="0061448B"/>
    <w:rsid w:val="00630A27"/>
    <w:rsid w:val="00632C20"/>
    <w:rsid w:val="006338EE"/>
    <w:rsid w:val="0063563D"/>
    <w:rsid w:val="00635CC4"/>
    <w:rsid w:val="00635D5B"/>
    <w:rsid w:val="00641A15"/>
    <w:rsid w:val="0064289F"/>
    <w:rsid w:val="006457A2"/>
    <w:rsid w:val="00650E9A"/>
    <w:rsid w:val="00660668"/>
    <w:rsid w:val="006711F7"/>
    <w:rsid w:val="00671971"/>
    <w:rsid w:val="00674D7C"/>
    <w:rsid w:val="00682F96"/>
    <w:rsid w:val="00692152"/>
    <w:rsid w:val="0069647C"/>
    <w:rsid w:val="006A0DDD"/>
    <w:rsid w:val="006A2F8A"/>
    <w:rsid w:val="006A441C"/>
    <w:rsid w:val="006B0B9E"/>
    <w:rsid w:val="006B13D0"/>
    <w:rsid w:val="006B37DD"/>
    <w:rsid w:val="006B6E5A"/>
    <w:rsid w:val="006B70EF"/>
    <w:rsid w:val="006C26F8"/>
    <w:rsid w:val="006C5E59"/>
    <w:rsid w:val="006C5FC0"/>
    <w:rsid w:val="006D33E6"/>
    <w:rsid w:val="006F47F4"/>
    <w:rsid w:val="0071587C"/>
    <w:rsid w:val="00726359"/>
    <w:rsid w:val="007379AF"/>
    <w:rsid w:val="00743373"/>
    <w:rsid w:val="007466BA"/>
    <w:rsid w:val="007613A2"/>
    <w:rsid w:val="00761D9A"/>
    <w:rsid w:val="00764113"/>
    <w:rsid w:val="00770925"/>
    <w:rsid w:val="0077204C"/>
    <w:rsid w:val="0077395B"/>
    <w:rsid w:val="0077530D"/>
    <w:rsid w:val="007753EA"/>
    <w:rsid w:val="00786469"/>
    <w:rsid w:val="007A4AD0"/>
    <w:rsid w:val="007A523C"/>
    <w:rsid w:val="007A6466"/>
    <w:rsid w:val="007A7F8D"/>
    <w:rsid w:val="007C33A4"/>
    <w:rsid w:val="007C5C4C"/>
    <w:rsid w:val="007C719D"/>
    <w:rsid w:val="007D300E"/>
    <w:rsid w:val="007D4447"/>
    <w:rsid w:val="007D4CA3"/>
    <w:rsid w:val="007D60FA"/>
    <w:rsid w:val="007D74E1"/>
    <w:rsid w:val="007E3A8D"/>
    <w:rsid w:val="007E686E"/>
    <w:rsid w:val="007F2BB8"/>
    <w:rsid w:val="00801345"/>
    <w:rsid w:val="00801F7F"/>
    <w:rsid w:val="00802A19"/>
    <w:rsid w:val="00803B7F"/>
    <w:rsid w:val="008067B4"/>
    <w:rsid w:val="00810C38"/>
    <w:rsid w:val="0081635E"/>
    <w:rsid w:val="008234E5"/>
    <w:rsid w:val="0082667D"/>
    <w:rsid w:val="008302F7"/>
    <w:rsid w:val="00831F60"/>
    <w:rsid w:val="00833D58"/>
    <w:rsid w:val="00833EA6"/>
    <w:rsid w:val="00835F33"/>
    <w:rsid w:val="00857202"/>
    <w:rsid w:val="0086092B"/>
    <w:rsid w:val="00870EA9"/>
    <w:rsid w:val="008711E0"/>
    <w:rsid w:val="00884952"/>
    <w:rsid w:val="00886638"/>
    <w:rsid w:val="00887397"/>
    <w:rsid w:val="00891A3A"/>
    <w:rsid w:val="00896861"/>
    <w:rsid w:val="008A4B3F"/>
    <w:rsid w:val="008A65D2"/>
    <w:rsid w:val="008A6CE2"/>
    <w:rsid w:val="008B03B4"/>
    <w:rsid w:val="008B5299"/>
    <w:rsid w:val="008B7838"/>
    <w:rsid w:val="008C5759"/>
    <w:rsid w:val="008C6750"/>
    <w:rsid w:val="008D5FE4"/>
    <w:rsid w:val="008E11E7"/>
    <w:rsid w:val="008E123B"/>
    <w:rsid w:val="008E1E79"/>
    <w:rsid w:val="008E54AD"/>
    <w:rsid w:val="008E5737"/>
    <w:rsid w:val="008E5B50"/>
    <w:rsid w:val="008E7236"/>
    <w:rsid w:val="008F1ED2"/>
    <w:rsid w:val="008F3237"/>
    <w:rsid w:val="008F68CA"/>
    <w:rsid w:val="00900274"/>
    <w:rsid w:val="0090744E"/>
    <w:rsid w:val="00910AE0"/>
    <w:rsid w:val="009123A4"/>
    <w:rsid w:val="00915C95"/>
    <w:rsid w:val="00916B4A"/>
    <w:rsid w:val="00920157"/>
    <w:rsid w:val="009244E0"/>
    <w:rsid w:val="009258EA"/>
    <w:rsid w:val="0093153A"/>
    <w:rsid w:val="00936723"/>
    <w:rsid w:val="00937BD1"/>
    <w:rsid w:val="00941801"/>
    <w:rsid w:val="00944F62"/>
    <w:rsid w:val="0096729A"/>
    <w:rsid w:val="00967816"/>
    <w:rsid w:val="0097005B"/>
    <w:rsid w:val="00980C3D"/>
    <w:rsid w:val="0098253E"/>
    <w:rsid w:val="00983445"/>
    <w:rsid w:val="009A1C1B"/>
    <w:rsid w:val="009A252E"/>
    <w:rsid w:val="009A71AF"/>
    <w:rsid w:val="009B1E6B"/>
    <w:rsid w:val="009C2796"/>
    <w:rsid w:val="009C431E"/>
    <w:rsid w:val="009D17B3"/>
    <w:rsid w:val="009E2E45"/>
    <w:rsid w:val="009F0455"/>
    <w:rsid w:val="00A06AAE"/>
    <w:rsid w:val="00A13F36"/>
    <w:rsid w:val="00A201B5"/>
    <w:rsid w:val="00A3061D"/>
    <w:rsid w:val="00A32CD7"/>
    <w:rsid w:val="00A33209"/>
    <w:rsid w:val="00A47984"/>
    <w:rsid w:val="00A556B7"/>
    <w:rsid w:val="00A55AA8"/>
    <w:rsid w:val="00A5615C"/>
    <w:rsid w:val="00A56799"/>
    <w:rsid w:val="00A60B06"/>
    <w:rsid w:val="00A7208D"/>
    <w:rsid w:val="00A747D3"/>
    <w:rsid w:val="00A81DCA"/>
    <w:rsid w:val="00A829D8"/>
    <w:rsid w:val="00A83A5D"/>
    <w:rsid w:val="00A83B1F"/>
    <w:rsid w:val="00A84966"/>
    <w:rsid w:val="00A90107"/>
    <w:rsid w:val="00A90F32"/>
    <w:rsid w:val="00A91B1D"/>
    <w:rsid w:val="00A94A27"/>
    <w:rsid w:val="00A953C7"/>
    <w:rsid w:val="00A976FE"/>
    <w:rsid w:val="00AB2830"/>
    <w:rsid w:val="00AC6D4D"/>
    <w:rsid w:val="00AD0F4F"/>
    <w:rsid w:val="00AE41B4"/>
    <w:rsid w:val="00AE5AA0"/>
    <w:rsid w:val="00AE65BF"/>
    <w:rsid w:val="00B0274D"/>
    <w:rsid w:val="00B05EB7"/>
    <w:rsid w:val="00B102B8"/>
    <w:rsid w:val="00B10708"/>
    <w:rsid w:val="00B1131E"/>
    <w:rsid w:val="00B122B1"/>
    <w:rsid w:val="00B13F89"/>
    <w:rsid w:val="00B22DBB"/>
    <w:rsid w:val="00B24704"/>
    <w:rsid w:val="00B26C59"/>
    <w:rsid w:val="00B41EA0"/>
    <w:rsid w:val="00B42090"/>
    <w:rsid w:val="00B4350B"/>
    <w:rsid w:val="00B45252"/>
    <w:rsid w:val="00B50F4E"/>
    <w:rsid w:val="00B56792"/>
    <w:rsid w:val="00B6261B"/>
    <w:rsid w:val="00B66B2A"/>
    <w:rsid w:val="00B751A7"/>
    <w:rsid w:val="00B9219E"/>
    <w:rsid w:val="00BA1466"/>
    <w:rsid w:val="00BB0CE9"/>
    <w:rsid w:val="00BB7F6B"/>
    <w:rsid w:val="00BC34F6"/>
    <w:rsid w:val="00BC76A0"/>
    <w:rsid w:val="00BD6100"/>
    <w:rsid w:val="00BD6FA4"/>
    <w:rsid w:val="00BF0374"/>
    <w:rsid w:val="00BF50F7"/>
    <w:rsid w:val="00BF5879"/>
    <w:rsid w:val="00C00DA1"/>
    <w:rsid w:val="00C01035"/>
    <w:rsid w:val="00C06079"/>
    <w:rsid w:val="00C14FC9"/>
    <w:rsid w:val="00C2000F"/>
    <w:rsid w:val="00C21023"/>
    <w:rsid w:val="00C24D5C"/>
    <w:rsid w:val="00C24E87"/>
    <w:rsid w:val="00C26E50"/>
    <w:rsid w:val="00C27413"/>
    <w:rsid w:val="00C277C6"/>
    <w:rsid w:val="00C27F33"/>
    <w:rsid w:val="00C32A0B"/>
    <w:rsid w:val="00C332A6"/>
    <w:rsid w:val="00C36F4C"/>
    <w:rsid w:val="00C37F35"/>
    <w:rsid w:val="00C44980"/>
    <w:rsid w:val="00C737C7"/>
    <w:rsid w:val="00C74B92"/>
    <w:rsid w:val="00C846A2"/>
    <w:rsid w:val="00CA0155"/>
    <w:rsid w:val="00CA1E6E"/>
    <w:rsid w:val="00CA32C7"/>
    <w:rsid w:val="00CA40BF"/>
    <w:rsid w:val="00CB2745"/>
    <w:rsid w:val="00CC00C5"/>
    <w:rsid w:val="00CC058D"/>
    <w:rsid w:val="00CC1C16"/>
    <w:rsid w:val="00CC35A7"/>
    <w:rsid w:val="00CC5BA6"/>
    <w:rsid w:val="00CC6605"/>
    <w:rsid w:val="00CD167E"/>
    <w:rsid w:val="00CE065C"/>
    <w:rsid w:val="00CE783C"/>
    <w:rsid w:val="00CF2D67"/>
    <w:rsid w:val="00CF2E1D"/>
    <w:rsid w:val="00D021A0"/>
    <w:rsid w:val="00D24278"/>
    <w:rsid w:val="00D464CE"/>
    <w:rsid w:val="00D47840"/>
    <w:rsid w:val="00D56F46"/>
    <w:rsid w:val="00D577FB"/>
    <w:rsid w:val="00D602CB"/>
    <w:rsid w:val="00D7231B"/>
    <w:rsid w:val="00D72D22"/>
    <w:rsid w:val="00D73F7D"/>
    <w:rsid w:val="00D75BD3"/>
    <w:rsid w:val="00D84308"/>
    <w:rsid w:val="00DB0F9F"/>
    <w:rsid w:val="00DB252E"/>
    <w:rsid w:val="00DB5399"/>
    <w:rsid w:val="00DC29E5"/>
    <w:rsid w:val="00DE2BB6"/>
    <w:rsid w:val="00DE3239"/>
    <w:rsid w:val="00DE3FB0"/>
    <w:rsid w:val="00DF0FA6"/>
    <w:rsid w:val="00DF1447"/>
    <w:rsid w:val="00E12622"/>
    <w:rsid w:val="00E15173"/>
    <w:rsid w:val="00E168AE"/>
    <w:rsid w:val="00E17788"/>
    <w:rsid w:val="00E47BE9"/>
    <w:rsid w:val="00E50DB0"/>
    <w:rsid w:val="00E55277"/>
    <w:rsid w:val="00E64673"/>
    <w:rsid w:val="00E67F09"/>
    <w:rsid w:val="00E71191"/>
    <w:rsid w:val="00E73686"/>
    <w:rsid w:val="00E82358"/>
    <w:rsid w:val="00E85748"/>
    <w:rsid w:val="00E95057"/>
    <w:rsid w:val="00EB5819"/>
    <w:rsid w:val="00EC1FF0"/>
    <w:rsid w:val="00EC372E"/>
    <w:rsid w:val="00ED0DD6"/>
    <w:rsid w:val="00ED2A43"/>
    <w:rsid w:val="00EE0FB0"/>
    <w:rsid w:val="00EE4A1D"/>
    <w:rsid w:val="00EE59D4"/>
    <w:rsid w:val="00EF0135"/>
    <w:rsid w:val="00EF1AEB"/>
    <w:rsid w:val="00EF354D"/>
    <w:rsid w:val="00F02ED6"/>
    <w:rsid w:val="00F046CA"/>
    <w:rsid w:val="00F14C61"/>
    <w:rsid w:val="00F1565B"/>
    <w:rsid w:val="00F178F8"/>
    <w:rsid w:val="00F24C1D"/>
    <w:rsid w:val="00F4669E"/>
    <w:rsid w:val="00F51F91"/>
    <w:rsid w:val="00F54EEC"/>
    <w:rsid w:val="00F5510B"/>
    <w:rsid w:val="00F62702"/>
    <w:rsid w:val="00F8223A"/>
    <w:rsid w:val="00F930B6"/>
    <w:rsid w:val="00F93F91"/>
    <w:rsid w:val="00F9585C"/>
    <w:rsid w:val="00F96BA5"/>
    <w:rsid w:val="00FA1979"/>
    <w:rsid w:val="00FA4C6C"/>
    <w:rsid w:val="00FA6C5A"/>
    <w:rsid w:val="00FB3191"/>
    <w:rsid w:val="00FC221E"/>
    <w:rsid w:val="00FC3572"/>
    <w:rsid w:val="00FC4D2F"/>
    <w:rsid w:val="00FD61EF"/>
    <w:rsid w:val="00FE546D"/>
    <w:rsid w:val="00FF0EA6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251C"/>
  <w15:chartTrackingRefBased/>
  <w15:docId w15:val="{B6FFAC77-9318-4B1D-9880-08CCA72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Odstavec"/>
    <w:link w:val="2NadpisChar"/>
    <w:qFormat/>
    <w:rsid w:val="006C5FC0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Odstavec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6C5FC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Odstavec"/>
    <w:link w:val="3NadpisChar"/>
    <w:qFormat/>
    <w:rsid w:val="006C5FC0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6C5FC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Odstavec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5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A6C5A"/>
    <w:pPr>
      <w:spacing w:after="160"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D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173A9B"/>
    <w:pPr>
      <w:spacing w:after="120"/>
      <w:ind w:left="284" w:hanging="284"/>
      <w:jc w:val="both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dstavec">
    <w:name w:val="Odstavec"/>
    <w:basedOn w:val="Normal"/>
    <w:qFormat/>
    <w:rsid w:val="00027006"/>
    <w:pPr>
      <w:jc w:val="both"/>
    </w:pPr>
  </w:style>
  <w:style w:type="character" w:styleId="Emphasis">
    <w:name w:val="Emphasis"/>
    <w:basedOn w:val="DefaultParagraphFont"/>
    <w:uiPriority w:val="20"/>
    <w:qFormat/>
    <w:rsid w:val="00DC29E5"/>
    <w:rPr>
      <w:i/>
      <w:iCs/>
    </w:rPr>
  </w:style>
  <w:style w:type="paragraph" w:customStyle="1" w:styleId="InspirationQuoteAuthor">
    <w:name w:val="Inspiration Quote Author"/>
    <w:basedOn w:val="Normal"/>
    <w:next w:val="Normal"/>
    <w:rsid w:val="005B42ED"/>
    <w:pPr>
      <w:keepNext/>
      <w:ind w:left="4253"/>
      <w:jc w:val="right"/>
    </w:pPr>
    <w:rPr>
      <w:sz w:val="20"/>
      <w:szCs w:val="20"/>
    </w:rPr>
  </w:style>
  <w:style w:type="paragraph" w:customStyle="1" w:styleId="InspirationQuote">
    <w:name w:val="Inspiration Quote"/>
    <w:basedOn w:val="Normal"/>
    <w:next w:val="InspirationQuoteAuthor"/>
    <w:qFormat/>
    <w:rsid w:val="005B42ED"/>
    <w:pPr>
      <w:keepNext/>
      <w:spacing w:before="80" w:after="0"/>
      <w:ind w:left="3969"/>
      <w:jc w:val="center"/>
    </w:pPr>
    <w:rPr>
      <w:i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1E7A77"/>
    <w:rPr>
      <w:color w:val="2B579A"/>
      <w:shd w:val="clear" w:color="auto" w:fill="E6E6E6"/>
    </w:rPr>
  </w:style>
  <w:style w:type="character" w:customStyle="1" w:styleId="URL">
    <w:name w:val="URL"/>
    <w:basedOn w:val="DefaultParagraphFont"/>
    <w:uiPriority w:val="1"/>
    <w:rsid w:val="00FC221E"/>
    <w:rPr>
      <w:sz w:val="20"/>
      <w:szCs w:val="20"/>
    </w:rPr>
  </w:style>
  <w:style w:type="paragraph" w:customStyle="1" w:styleId="Zoznam-neslovan">
    <w:name w:val="Zoznam - nečíslovaný"/>
    <w:basedOn w:val="Normal"/>
    <w:rsid w:val="008F3237"/>
    <w:pPr>
      <w:numPr>
        <w:numId w:val="19"/>
      </w:numPr>
      <w:ind w:left="714" w:hanging="357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1A08B2"/>
    <w:rPr>
      <w:b/>
      <w:bCs/>
    </w:rPr>
  </w:style>
  <w:style w:type="paragraph" w:customStyle="1" w:styleId="Zoznam-slovan">
    <w:name w:val="Zoznam - číslovaný"/>
    <w:basedOn w:val="Zoznam-neslovan"/>
    <w:rsid w:val="00AD0F4F"/>
    <w:pPr>
      <w:numPr>
        <w:numId w:val="20"/>
      </w:numPr>
    </w:pPr>
  </w:style>
  <w:style w:type="paragraph" w:customStyle="1" w:styleId="Obrzok">
    <w:name w:val="Obrázok"/>
    <w:basedOn w:val="Normal"/>
    <w:next w:val="Popisobrzku"/>
    <w:rsid w:val="002348CB"/>
    <w:pPr>
      <w:spacing w:after="0"/>
      <w:jc w:val="center"/>
    </w:pPr>
  </w:style>
  <w:style w:type="paragraph" w:customStyle="1" w:styleId="Popisobrzku">
    <w:name w:val="Popis obrázku"/>
    <w:basedOn w:val="Normal"/>
    <w:next w:val="Odstavec"/>
    <w:rsid w:val="002348CB"/>
    <w:pPr>
      <w:numPr>
        <w:numId w:val="21"/>
      </w:numPr>
      <w:jc w:val="center"/>
    </w:pPr>
  </w:style>
  <w:style w:type="paragraph" w:customStyle="1" w:styleId="Rovnica">
    <w:name w:val="Rovnica"/>
    <w:basedOn w:val="Normal"/>
    <w:next w:val="Odstavec"/>
    <w:rsid w:val="00CA0155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A015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C83"/>
    <w:rPr>
      <w:vertAlign w:val="superscript"/>
    </w:rPr>
  </w:style>
  <w:style w:type="paragraph" w:customStyle="1" w:styleId="Popisobrzku-viacriadkov">
    <w:name w:val="Popis obrázku - viacriadkový"/>
    <w:basedOn w:val="Popisobrzku"/>
    <w:next w:val="Odstavec"/>
    <w:rsid w:val="008E11E7"/>
    <w:pPr>
      <w:jc w:val="both"/>
    </w:pPr>
  </w:style>
  <w:style w:type="paragraph" w:customStyle="1" w:styleId="Nadpistabuky">
    <w:name w:val="Nadpis tabuľky"/>
    <w:basedOn w:val="Normal"/>
    <w:rsid w:val="00DF1447"/>
    <w:pPr>
      <w:keepNext/>
      <w:numPr>
        <w:numId w:val="28"/>
      </w:numPr>
      <w:jc w:val="center"/>
    </w:pPr>
  </w:style>
  <w:style w:type="paragraph" w:customStyle="1" w:styleId="Popistabuky">
    <w:name w:val="Popis tabuľky"/>
    <w:basedOn w:val="Normal"/>
    <w:next w:val="Odstavec"/>
    <w:rsid w:val="003E6922"/>
    <w:pPr>
      <w:spacing w:before="40" w:after="200"/>
      <w:jc w:val="center"/>
    </w:pPr>
    <w:rPr>
      <w:sz w:val="20"/>
      <w:szCs w:val="20"/>
    </w:rPr>
  </w:style>
  <w:style w:type="paragraph" w:customStyle="1" w:styleId="Tabuka">
    <w:name w:val="Tabuľka"/>
    <w:basedOn w:val="Normal"/>
    <w:next w:val="Popistabuky"/>
    <w:rsid w:val="009C431E"/>
    <w:pPr>
      <w:keepNext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B6261B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967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Documents\P&#352;\Z&#225;vere&#269;n&#225;%20pr&#225;ca\poznamky\sablona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B6A72CFD-D875-442A-880A-C3ECA4FD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14750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Puheim</cp:lastModifiedBy>
  <cp:revision>12</cp:revision>
  <cp:lastPrinted>2014-03-17T12:58:00Z</cp:lastPrinted>
  <dcterms:created xsi:type="dcterms:W3CDTF">2017-05-24T18:07:00Z</dcterms:created>
  <dcterms:modified xsi:type="dcterms:W3CDTF">2017-12-14T01:15:00Z</dcterms:modified>
</cp:coreProperties>
</file>